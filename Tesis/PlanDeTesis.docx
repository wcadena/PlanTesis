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642A06" w:rsidRDefault="00E31A3F">
      <w:pPr>
        <w:pStyle w:val="Ttulo"/>
        <w:rPr>
          <w:noProof/>
        </w:rPr>
      </w:pPr>
      <w:sdt>
        <w:sdtPr>
          <w:rPr>
            <w:noProof/>
          </w:rPr>
          <w:alias w:val="Título:"/>
          <w:tag w:val="Título:"/>
          <w:id w:val="726351117"/>
          <w:placeholder>
            <w:docPart w:val="F30C9F8DAB18495F8FA7CE9AE676016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Pr>
              <w:noProof/>
            </w:rPr>
            <w:t>I</w:t>
          </w:r>
          <w:r w:rsidRPr="009F3171">
            <w:rPr>
              <w:noProof/>
            </w:rPr>
            <w:t xml:space="preserve">mplementación de </w:t>
          </w:r>
          <w:r>
            <w:rPr>
              <w:noProof/>
            </w:rPr>
            <w:t>un procedimiento de diagnostico continuo y mitigacion de riesgos para la</w:t>
          </w:r>
          <w:r w:rsidR="003620C6">
            <w:rPr>
              <w:noProof/>
            </w:rPr>
            <w:t xml:space="preserve"> </w:t>
          </w:r>
          <w:r>
            <w:rPr>
              <w:noProof/>
            </w:rPr>
            <w:t>Empresa Tatoo Adventure Gear.</w:t>
          </w:r>
        </w:sdtContent>
      </w:sdt>
    </w:p>
    <w:p w:rsidR="00B823AA" w:rsidRPr="00E95D28" w:rsidRDefault="00E95D28" w:rsidP="00B823AA">
      <w:pPr>
        <w:pStyle w:val="Ttulo21"/>
        <w:rPr>
          <w:noProof/>
          <w:lang w:val="es-EC"/>
        </w:rPr>
      </w:pPr>
      <w:r>
        <w:rPr>
          <w:noProof/>
        </w:rPr>
        <w:t>W</w:t>
      </w:r>
      <w:r>
        <w:rPr>
          <w:noProof/>
          <w:lang w:val="es-EC"/>
        </w:rPr>
        <w:t>ágner Alexander Cadena Lastra</w:t>
      </w:r>
    </w:p>
    <w:p w:rsidR="00E81978" w:rsidRPr="00642A06" w:rsidRDefault="00E95D28" w:rsidP="00B823AA">
      <w:pPr>
        <w:pStyle w:val="Ttulo21"/>
        <w:rPr>
          <w:noProof/>
        </w:rPr>
      </w:pPr>
      <w:r w:rsidRPr="00E95D28">
        <w:rPr>
          <w:noProof/>
        </w:rPr>
        <w:t>Como requisito para la aprobación de la materia:</w:t>
      </w:r>
      <w:r>
        <w:rPr>
          <w:noProof/>
        </w:rPr>
        <w:br/>
      </w:r>
      <w:r w:rsidRPr="00E95D28">
        <w:rPr>
          <w:noProof/>
        </w:rPr>
        <w:t xml:space="preserve">DESARROLLO DEL PROYECTO DE INVESTIGACIÓN </w:t>
      </w:r>
      <w:r>
        <w:rPr>
          <w:noProof/>
        </w:rPr>
        <w:br/>
      </w:r>
      <w:r w:rsidRPr="00E95D28">
        <w:rPr>
          <w:noProof/>
        </w:rPr>
        <w:t>MAESTRIA EN CIBERSEGURIDAD</w:t>
      </w:r>
      <w:r>
        <w:rPr>
          <w:noProof/>
        </w:rPr>
        <w:t xml:space="preserve"> </w:t>
      </w:r>
    </w:p>
    <w:sdt>
      <w:sdtPr>
        <w:rPr>
          <w:noProof/>
        </w:rPr>
        <w:alias w:val="Nota del autor:"/>
        <w:tag w:val="Nota del autor:"/>
        <w:id w:val="266668659"/>
        <w:placeholder>
          <w:docPart w:val="91FCB7EDB3DD4D448A81E17FF3BC297D"/>
        </w:placeholder>
        <w:temporary/>
        <w:showingPlcHdr/>
        <w15:appearance w15:val="hidden"/>
      </w:sdtPr>
      <w:sdtEndPr/>
      <w:sdtContent>
        <w:p w:rsidR="00E81978" w:rsidRPr="00642A06" w:rsidRDefault="005D3A03">
          <w:pPr>
            <w:pStyle w:val="Ttulo"/>
            <w:rPr>
              <w:noProof/>
            </w:rPr>
          </w:pPr>
          <w:r w:rsidRPr="00642A06">
            <w:rPr>
              <w:noProof/>
              <w:lang w:bidi="es-ES"/>
            </w:rPr>
            <w:t>Nota del autor</w:t>
          </w:r>
        </w:p>
      </w:sdtContent>
    </w:sdt>
    <w:sdt>
      <w:sdtPr>
        <w:rPr>
          <w:noProof/>
        </w:rPr>
        <w:alias w:val="Incluya información sobre becas o ayudas y una dirección postal completa:"/>
        <w:tag w:val="Incluya información sobre becas o ayudas y una dirección postal completa:"/>
        <w:id w:val="716785028"/>
        <w:placeholder>
          <w:docPart w:val="CA006CDCA7444E7C9D984886A1E5A009"/>
        </w:placeholder>
        <w:temporary/>
        <w:showingPlcHdr/>
        <w15:appearance w15:val="hidden"/>
        <w:text/>
      </w:sdtPr>
      <w:sdtEndPr/>
      <w:sdtContent>
        <w:p w:rsidR="00E81978" w:rsidRPr="00642A06" w:rsidRDefault="005D3A03" w:rsidP="00B823AA">
          <w:pPr>
            <w:pStyle w:val="Ttulo21"/>
            <w:rPr>
              <w:noProof/>
            </w:rPr>
          </w:pPr>
          <w:r w:rsidRPr="00642A06">
            <w:rPr>
              <w:noProof/>
              <w:lang w:bidi="es-ES"/>
            </w:rPr>
            <w:t>[Incluya información sobre becas o ayudas y una dirección postal completa.]</w:t>
          </w:r>
        </w:p>
      </w:sdtContent>
    </w:sdt>
    <w:sdt>
      <w:sdtPr>
        <w:rPr>
          <w:noProof/>
        </w:rPr>
        <w:alias w:val="Resumen:"/>
        <w:tag w:val="Resumen:"/>
        <w:id w:val="202146031"/>
        <w:placeholder>
          <w:docPart w:val="8EEE58312E294FCCA6E1072954C0045B"/>
        </w:placeholder>
        <w:temporary/>
        <w:showingPlcHdr/>
        <w15:appearance w15:val="hidden"/>
      </w:sdtPr>
      <w:sdtEndPr/>
      <w:sdtContent>
        <w:p w:rsidR="00E81978" w:rsidRPr="00642A06" w:rsidRDefault="005D3A03">
          <w:pPr>
            <w:pStyle w:val="Ttulodeseccin"/>
            <w:rPr>
              <w:noProof/>
            </w:rPr>
          </w:pPr>
          <w:r w:rsidRPr="00642A06">
            <w:rPr>
              <w:noProof/>
              <w:lang w:bidi="es-ES"/>
            </w:rPr>
            <w:t>Resumen</w:t>
          </w:r>
        </w:p>
      </w:sdtContent>
    </w:sdt>
    <w:sdt>
      <w:sdtPr>
        <w:rPr>
          <w:noProof/>
        </w:rPr>
        <w:alias w:val="Texto para resumen:"/>
        <w:tag w:val="Texto para resumen:"/>
        <w:id w:val="-1399134618"/>
        <w:placeholder>
          <w:docPart w:val="FE9C94115A2B495EB81D476E2781BC4E"/>
        </w:placeholder>
        <w:temporary/>
        <w:showingPlcHdr/>
        <w15:appearance w15:val="hidden"/>
        <w:text/>
      </w:sdtPr>
      <w:sdtEndPr/>
      <w:sdtContent>
        <w:p w:rsidR="00E81978" w:rsidRPr="00642A06" w:rsidRDefault="005D3A03">
          <w:pPr>
            <w:pStyle w:val="Sinespaciado"/>
            <w:rPr>
              <w:noProof/>
            </w:rPr>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sdtContent>
    </w:sdt>
    <w:p w:rsidR="00E81978" w:rsidRPr="00642A06" w:rsidRDefault="005D3A03">
      <w:pPr>
        <w:rPr>
          <w:noProof/>
        </w:rPr>
      </w:pPr>
      <w:r w:rsidRPr="00642A06">
        <w:rPr>
          <w:rStyle w:val="nfasis"/>
          <w:noProof/>
          <w:lang w:bidi="es-ES"/>
        </w:rPr>
        <w:t>Palabras clave</w:t>
      </w:r>
      <w:r w:rsidR="00FA473C" w:rsidRPr="00642A06">
        <w:rPr>
          <w:noProof/>
          <w:lang w:bidi="es-ES"/>
        </w:rPr>
        <w:t xml:space="preserve">: </w:t>
      </w:r>
      <w:sdt>
        <w:sdtPr>
          <w:rPr>
            <w:noProof/>
          </w:rPr>
          <w:alias w:val="Palabras clave para resumen:"/>
          <w:tag w:val="Palabras clave para resumen:"/>
          <w:id w:val="1136374635"/>
          <w:placeholder>
            <w:docPart w:val="A768289FFBB94A6A8E8D10AFA05D0850"/>
          </w:placeholder>
          <w:temporary/>
          <w:showingPlcHdr/>
          <w15:appearance w15:val="hidden"/>
          <w:text/>
        </w:sdtPr>
        <w:sdtEndPr/>
        <w:sdtContent>
          <w:r w:rsidRPr="00642A06">
            <w:rPr>
              <w:noProof/>
              <w:lang w:bidi="es-ES"/>
            </w:rPr>
            <w:t>[Haga clic aquí para agregar palabras clave.]</w:t>
          </w:r>
        </w:sdtContent>
      </w:sdt>
    </w:p>
    <w:p w:rsidR="00E81978" w:rsidRPr="00642A06" w:rsidRDefault="003427D1">
      <w:pPr>
        <w:pStyle w:val="Ttulodeseccin"/>
        <w:rPr>
          <w:noProof/>
        </w:rPr>
      </w:pPr>
      <w:sdt>
        <w:sdtPr>
          <w:rPr>
            <w:noProof/>
            <w:lang w:val="es-EC"/>
          </w:rPr>
          <w:alias w:val="Título de sección:"/>
          <w:tag w:val="Título de sección:"/>
          <w:id w:val="984196707"/>
          <w:placeholder>
            <w:docPart w:val="1946284B93F445F68A9D6ADC8F837E9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31A3F" w:rsidRPr="00E31A3F">
            <w:rPr>
              <w:noProof/>
              <w:lang w:val="es-EC"/>
            </w:rPr>
            <w:t>Implementación de un procedimiento de diagnostico continuo y mitigacion de riesgos para la Empresa Tatoo Adventure Gear.</w:t>
          </w:r>
        </w:sdtContent>
      </w:sdt>
    </w:p>
    <w:sdt>
      <w:sdtPr>
        <w:rPr>
          <w:noProof/>
        </w:rPr>
        <w:alias w:val="Texto de sección:"/>
        <w:tag w:val="Texto de sección:"/>
        <w:id w:val="-1322272011"/>
        <w:placeholder>
          <w:docPart w:val="068B1CD7D7DC4D948898E63DA3054FC0"/>
        </w:placeholder>
        <w:temporary/>
        <w:showingPlcHdr/>
        <w15:appearance w15:val="hidden"/>
        <w:text/>
      </w:sdtPr>
      <w:sdtEndPr/>
      <w:sdtContent>
        <w:p w:rsidR="00E81978" w:rsidRPr="00642A06" w:rsidRDefault="005D3A03">
          <w:pPr>
            <w:rPr>
              <w:noProof/>
            </w:rPr>
          </w:pPr>
          <w:r w:rsidRPr="00642A06">
            <w:rPr>
              <w:noProof/>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642A06">
            <w:rPr>
              <w:rStyle w:val="nfasis"/>
              <w:noProof/>
              <w:lang w:bidi="es-ES"/>
            </w:rPr>
            <w:t>Introducción</w:t>
          </w:r>
          <w:r w:rsidRPr="00642A06">
            <w:rPr>
              <w:noProof/>
              <w:lang w:bidi="es-ES"/>
            </w:rPr>
            <w:t xml:space="preserve"> no ha de usarse como título inicial, ya que se supone que el artículo empieza con una introducción.]</w:t>
          </w:r>
        </w:p>
      </w:sdtContent>
    </w:sdt>
    <w:p w:rsidR="00E81978" w:rsidRDefault="00E31A3F" w:rsidP="00E31A3F">
      <w:pPr>
        <w:pStyle w:val="Ttulo1"/>
        <w:numPr>
          <w:ilvl w:val="0"/>
          <w:numId w:val="17"/>
        </w:numPr>
        <w:rPr>
          <w:noProof/>
        </w:rPr>
      </w:pPr>
      <w:r>
        <w:rPr>
          <w:noProof/>
        </w:rPr>
        <w:t xml:space="preserve">El Problema de investigación </w:t>
      </w:r>
    </w:p>
    <w:p w:rsidR="00E31A3F" w:rsidRDefault="00E31A3F" w:rsidP="00E31A3F">
      <w:pPr>
        <w:pStyle w:val="Ttulo2"/>
        <w:numPr>
          <w:ilvl w:val="1"/>
          <w:numId w:val="17"/>
        </w:numPr>
      </w:pPr>
      <w:r>
        <w:t>Planteamiento del problema</w:t>
      </w:r>
    </w:p>
    <w:p w:rsidR="00E31A3F" w:rsidRDefault="00E31A3F" w:rsidP="00E31A3F">
      <w:pPr>
        <w:pStyle w:val="Ttulo3"/>
        <w:numPr>
          <w:ilvl w:val="2"/>
          <w:numId w:val="17"/>
        </w:numPr>
      </w:pPr>
      <w:r>
        <w:t>Diagnostico.</w:t>
      </w:r>
    </w:p>
    <w:p w:rsidR="00697503" w:rsidRPr="00697503" w:rsidRDefault="00697503" w:rsidP="00697503">
      <w:r>
        <w:t xml:space="preserve">La mayoría </w:t>
      </w:r>
      <w:r w:rsidR="000F2031">
        <w:t xml:space="preserve">de los ingenieros de seguridad </w:t>
      </w:r>
      <w:r>
        <w:t xml:space="preserve">se centran en </w:t>
      </w:r>
      <w:r w:rsidR="00396065">
        <w:t>l</w:t>
      </w:r>
      <w:bookmarkStart w:id="0" w:name="_GoBack"/>
      <w:bookmarkEnd w:id="0"/>
      <w:r>
        <w:t xml:space="preserve">a </w:t>
      </w:r>
      <w:r w:rsidR="000F2031">
        <w:t>protección</w:t>
      </w:r>
      <w:r>
        <w:t xml:space="preserve"> de</w:t>
      </w:r>
      <w:r w:rsidR="000F2031">
        <w:t xml:space="preserve"> los sistemas electrónicos, la primordial garantía de seguridad que </w:t>
      </w:r>
      <w:r>
        <w:t xml:space="preserve"> </w:t>
      </w:r>
    </w:p>
    <w:p w:rsidR="00E31A3F" w:rsidRDefault="00E31A3F" w:rsidP="00E31A3F">
      <w:pPr>
        <w:pStyle w:val="Ttulo3"/>
        <w:numPr>
          <w:ilvl w:val="2"/>
          <w:numId w:val="17"/>
        </w:numPr>
      </w:pPr>
      <w:r>
        <w:t>Pronostico.</w:t>
      </w:r>
    </w:p>
    <w:p w:rsidR="00E31A3F" w:rsidRPr="00E31A3F" w:rsidRDefault="00E31A3F" w:rsidP="00E31A3F">
      <w:pPr>
        <w:pStyle w:val="Ttulo3"/>
        <w:numPr>
          <w:ilvl w:val="2"/>
          <w:numId w:val="17"/>
        </w:numPr>
      </w:pPr>
      <w:r>
        <w:t xml:space="preserve">Control de pronostico </w:t>
      </w:r>
    </w:p>
    <w:p w:rsidR="00E31A3F" w:rsidRPr="00E31A3F" w:rsidRDefault="00E31A3F" w:rsidP="00E31A3F"/>
    <w:sdt>
      <w:sdtPr>
        <w:rPr>
          <w:rFonts w:asciiTheme="minorHAnsi" w:eastAsiaTheme="minorEastAsia" w:hAnsiTheme="minorHAnsi" w:cstheme="minorBidi"/>
          <w:noProof/>
        </w:rPr>
        <w:id w:val="62297111"/>
        <w:docPartObj>
          <w:docPartGallery w:val="Bibliographies"/>
          <w:docPartUnique/>
        </w:docPartObj>
      </w:sdtPr>
      <w:sdtEndPr/>
      <w:sdtContent>
        <w:p w:rsidR="00E81978" w:rsidRPr="0076224E" w:rsidRDefault="005D3A03">
          <w:pPr>
            <w:pStyle w:val="Ttulodeseccin"/>
            <w:rPr>
              <w:noProof/>
            </w:rPr>
          </w:pPr>
          <w:r w:rsidRPr="0076224E">
            <w:rPr>
              <w:noProof/>
              <w:lang w:bidi="es-ES"/>
            </w:rPr>
            <w:t>Referencias</w:t>
          </w:r>
        </w:p>
        <w:p w:rsidR="00040706" w:rsidRPr="00040706" w:rsidRDefault="00C31D30" w:rsidP="00040706">
          <w:pPr>
            <w:pStyle w:val="Bibliografa"/>
            <w:rPr>
              <w:noProof/>
            </w:rPr>
          </w:pPr>
          <w:r w:rsidRPr="00642A06">
            <w:rPr>
              <w:noProof/>
              <w:lang w:bidi="es-ES"/>
            </w:rPr>
            <w:fldChar w:fldCharType="begin"/>
          </w:r>
          <w:r w:rsidRPr="00040706">
            <w:rPr>
              <w:noProof/>
              <w:lang w:bidi="es-ES"/>
            </w:rPr>
            <w:instrText xml:space="preserve"> BIBLIOGRAPHY </w:instrText>
          </w:r>
          <w:r w:rsidRPr="00642A06">
            <w:rPr>
              <w:noProof/>
              <w:lang w:bidi="es-ES"/>
            </w:rPr>
            <w:fldChar w:fldCharType="separate"/>
          </w:r>
          <w:r w:rsidR="00040706" w:rsidRPr="00040706">
            <w:rPr>
              <w:noProof/>
            </w:rPr>
            <w:t xml:space="preserve">Apellidos, n. s. (Año). Título del artículo. </w:t>
          </w:r>
          <w:r w:rsidR="00040706" w:rsidRPr="00040706">
            <w:rPr>
              <w:i/>
              <w:iCs/>
              <w:noProof/>
            </w:rPr>
            <w:t>Título del diario</w:t>
          </w:r>
          <w:r w:rsidR="00040706" w:rsidRPr="00040706">
            <w:rPr>
              <w:noProof/>
            </w:rPr>
            <w:t>, Páginas desde - hasta.</w:t>
          </w:r>
        </w:p>
        <w:p w:rsidR="00E81978" w:rsidRPr="00040706" w:rsidRDefault="00040706" w:rsidP="00040706">
          <w:pPr>
            <w:pStyle w:val="Bibliografa"/>
            <w:rPr>
              <w:noProof/>
            </w:rPr>
          </w:pPr>
          <w:r w:rsidRPr="00040706">
            <w:rPr>
              <w:noProof/>
            </w:rPr>
            <w:t xml:space="preserve">Apellidos, n. s. (Año). </w:t>
          </w:r>
          <w:r w:rsidRPr="00040706">
            <w:rPr>
              <w:i/>
              <w:iCs/>
              <w:noProof/>
            </w:rPr>
            <w:t>Título del libro.</w:t>
          </w:r>
          <w:r w:rsidRPr="00040706">
            <w:rPr>
              <w:noProof/>
            </w:rPr>
            <w:t xml:space="preserve"> Nombre de la ciudad: Nombre del editor.</w:t>
          </w:r>
          <w:r w:rsidR="00C31D30" w:rsidRPr="00642A06">
            <w:rPr>
              <w:b/>
              <w:noProof/>
              <w:lang w:bidi="es-ES"/>
            </w:rPr>
            <w:fldChar w:fldCharType="end"/>
          </w:r>
        </w:p>
      </w:sdtContent>
    </w:sdt>
    <w:sdt>
      <w:sdtPr>
        <w:rPr>
          <w:noProof/>
        </w:rPr>
        <w:alias w:val="Título de las notas al pie:"/>
        <w:tag w:val="Título de las notas al pie:"/>
        <w:id w:val="-1680037918"/>
        <w:placeholder>
          <w:docPart w:val="CB24CBAD8AC1465EBDDE86B09679B328"/>
        </w:placeholder>
        <w:temporary/>
        <w:showingPlcHdr/>
        <w15:appearance w15:val="hidden"/>
      </w:sdtPr>
      <w:sdtEndPr/>
      <w:sdtContent>
        <w:p w:rsidR="00E81978" w:rsidRPr="00642A06" w:rsidRDefault="005D3A03">
          <w:pPr>
            <w:pStyle w:val="Ttulodeseccin"/>
            <w:rPr>
              <w:noProof/>
            </w:rPr>
          </w:pPr>
          <w:r w:rsidRPr="00642A06">
            <w:rPr>
              <w:noProof/>
              <w:lang w:bidi="es-ES"/>
            </w:rPr>
            <w:t>Notas al pie</w:t>
          </w:r>
        </w:p>
      </w:sdtContent>
    </w:sdt>
    <w:p w:rsidR="00E81978" w:rsidRPr="00642A06" w:rsidRDefault="005D3A03">
      <w:pPr>
        <w:rPr>
          <w:noProof/>
        </w:rPr>
      </w:pPr>
      <w:r w:rsidRPr="00642A06">
        <w:rPr>
          <w:rStyle w:val="Refdenotaalpie"/>
          <w:noProof/>
          <w:lang w:bidi="es-ES"/>
        </w:rPr>
        <w:t>1</w:t>
      </w:r>
      <w:sdt>
        <w:sdtPr>
          <w:rPr>
            <w:noProof/>
          </w:rPr>
          <w:alias w:val="Texto de las notas al pie:"/>
          <w:tag w:val="Texto de las notas al pie:"/>
          <w:id w:val="1069077422"/>
          <w:placeholder>
            <w:docPart w:val="B328F37BEC7A4434ABF6976B00ADEBDB"/>
          </w:placeholder>
          <w:temporary/>
          <w:showingPlcHdr/>
          <w15:appearance w15:val="hidden"/>
          <w:text/>
        </w:sdtPr>
        <w:sdtEndPr>
          <w:rPr>
            <w:rStyle w:val="Refdenotaalpie"/>
            <w:vertAlign w:val="superscript"/>
          </w:rPr>
        </w:sdtEndPr>
        <w:sdtContent>
          <w:r w:rsidRPr="00642A06">
            <w:rPr>
              <w:noProof/>
              <w:lang w:bidi="es-ES"/>
            </w:rPr>
            <w:t xml:space="preserve">[Agregue notas al pie, si corresponde, en su </w:t>
          </w:r>
          <w:r w:rsidR="00FA473C" w:rsidRPr="00642A06">
            <w:rPr>
              <w:noProof/>
              <w:lang w:bidi="es-ES"/>
            </w:rPr>
            <w:t>propia página después de las referencias.</w:t>
          </w:r>
          <w:r w:rsidRPr="00642A06">
            <w:rPr>
              <w:noProof/>
              <w:lang w:bidi="es-ES"/>
            </w:rPr>
            <w:t xml:space="preserve"> Para los requisitos de formato de APA, simplemente escriba sus </w:t>
          </w:r>
          <w:r w:rsidR="00FA473C" w:rsidRPr="00642A06">
            <w:rPr>
              <w:noProof/>
              <w:lang w:bidi="es-ES"/>
            </w:rPr>
            <w:t xml:space="preserve">propias referencias y notas al pie. </w:t>
          </w:r>
          <w:r w:rsidRPr="00642A06">
            <w:rPr>
              <w:noProof/>
              <w:lang w:bidi="es-ES"/>
            </w:rPr>
            <w:t>Para dar formato a una referencia de nota al pie, seleccione el número y, después, en la Galería</w:t>
          </w:r>
          <w:r w:rsidR="00FA473C" w:rsidRPr="00642A06">
            <w:rPr>
              <w:noProof/>
              <w:lang w:bidi="es-ES"/>
            </w:rPr>
            <w:t xml:space="preserve"> de estilos de la pestaña Inicio, haga clic en Referencia de nota al pie. </w:t>
          </w:r>
          <w:r w:rsidRPr="00642A06">
            <w:rPr>
              <w:noProof/>
              <w:lang w:bidi="es-ES"/>
            </w:rPr>
            <w:t>En el cuerpo de una nota al pie, como en este ejemplo,</w:t>
          </w:r>
          <w:r w:rsidR="00FA473C" w:rsidRPr="00642A06">
            <w:rPr>
              <w:noProof/>
              <w:lang w:bidi="es-ES"/>
            </w:rPr>
            <w:t>se usa el estilo de texto Normal.</w:t>
          </w:r>
          <w:r w:rsidRPr="00642A06">
            <w:rPr>
              <w:noProof/>
              <w:lang w:bidi="es-ES"/>
            </w:rPr>
            <w:t xml:space="preserve"> </w:t>
          </w:r>
          <w:r w:rsidR="00FA473C" w:rsidRPr="00642A06">
            <w:rPr>
              <w:rStyle w:val="nfasis"/>
              <w:noProof/>
              <w:lang w:bidi="es-ES"/>
            </w:rPr>
            <w:t xml:space="preserve">(Nota: </w:t>
          </w:r>
          <w:r w:rsidRPr="00642A06">
            <w:rPr>
              <w:rStyle w:val="nfasis"/>
              <w:noProof/>
              <w:lang w:bidi="es-ES"/>
            </w:rPr>
            <w:t>Si elimina esta nota al pie de ejemplo, no se olvide de eliminar</w:t>
          </w:r>
          <w:r w:rsidR="00FA473C" w:rsidRPr="00642A06">
            <w:rPr>
              <w:rStyle w:val="nfasis"/>
              <w:noProof/>
              <w:lang w:bidi="es-ES"/>
            </w:rPr>
            <w:t>también su referencia en el texto.</w:t>
          </w:r>
          <w:r w:rsidRPr="00642A06">
            <w:rPr>
              <w:rStyle w:val="nfasis"/>
              <w:noProof/>
              <w:lang w:bidi="es-ES"/>
            </w:rPr>
            <w:t xml:space="preserve"> Está al final del párrafo Título 2 de ejemplo de la primera página del contenido del cuerpo de esta plantilla)</w:t>
          </w:r>
          <w:r w:rsidRPr="00642A06">
            <w:rPr>
              <w:noProof/>
              <w:lang w:bidi="es-ES"/>
            </w:rPr>
            <w:t>.]</w:t>
          </w:r>
        </w:sdtContent>
      </w:sdt>
    </w:p>
    <w:p w:rsidR="00E81978" w:rsidRPr="00642A06" w:rsidRDefault="005D3A03">
      <w:pPr>
        <w:pStyle w:val="Ttulodeseccin"/>
        <w:rPr>
          <w:noProof/>
        </w:rPr>
      </w:pPr>
      <w:r w:rsidRPr="00642A06">
        <w:rPr>
          <w:noProof/>
          <w:lang w:bidi="es-ES"/>
        </w:rPr>
        <w:lastRenderedPageBreak/>
        <w:t>Tablas</w:t>
      </w:r>
    </w:p>
    <w:p w:rsidR="00E81978" w:rsidRPr="00642A06" w:rsidRDefault="005D3A03">
      <w:pPr>
        <w:pStyle w:val="Sinespaciado"/>
        <w:rPr>
          <w:noProof/>
        </w:rPr>
      </w:pPr>
      <w:r w:rsidRPr="00642A06">
        <w:rPr>
          <w:noProof/>
          <w:lang w:bidi="es-ES"/>
        </w:rPr>
        <w:t>Tabla 1</w:t>
      </w:r>
    </w:p>
    <w:sdt>
      <w:sdtPr>
        <w:rPr>
          <w:noProof/>
        </w:rPr>
        <w:alias w:val="Título de tabla:"/>
        <w:tag w:val="Título de tabla:"/>
        <w:id w:val="1042324137"/>
        <w:placeholder>
          <w:docPart w:val="A5105555B7BF439EA6C3F40D48892377"/>
        </w:placeholder>
        <w:temporary/>
        <w:showingPlcHdr/>
        <w15:appearance w15:val="hidden"/>
        <w:text/>
      </w:sdtPr>
      <w:sdtEndPr/>
      <w:sdtContent>
        <w:p w:rsidR="00E81978" w:rsidRPr="00642A06" w:rsidRDefault="005D3A03" w:rsidP="00C0601E">
          <w:pPr>
            <w:pStyle w:val="Sinespaciado"/>
            <w:rPr>
              <w:rStyle w:val="nfasis"/>
              <w:i w:val="0"/>
              <w:iCs w:val="0"/>
              <w:noProof/>
            </w:rPr>
          </w:pPr>
          <w:r w:rsidRPr="00642A06">
            <w:rPr>
              <w:noProof/>
              <w:lang w:bidi="es-ES"/>
            </w:rPr>
            <w:t>[Título de tabla]</w:t>
          </w:r>
        </w:p>
      </w:sdtContent>
    </w:sdt>
    <w:tbl>
      <w:tblPr>
        <w:tblStyle w:val="InformeAPA"/>
        <w:tblW w:w="0" w:type="auto"/>
        <w:tblLook w:val="04A0" w:firstRow="1" w:lastRow="0" w:firstColumn="1" w:lastColumn="0" w:noHBand="0" w:noVBand="1"/>
        <w:tblDescription w:val="Tabla de ejemplo con 5 columnas"/>
      </w:tblPr>
      <w:tblGrid>
        <w:gridCol w:w="2127"/>
        <w:gridCol w:w="1701"/>
        <w:gridCol w:w="1701"/>
        <w:gridCol w:w="1701"/>
        <w:gridCol w:w="1796"/>
      </w:tblGrid>
      <w:tr w:rsidR="00E6004D" w:rsidRPr="00642A06" w:rsidTr="00026E1D">
        <w:trPr>
          <w:cnfStyle w:val="100000000000" w:firstRow="1" w:lastRow="0" w:firstColumn="0" w:lastColumn="0" w:oddVBand="0" w:evenVBand="0" w:oddHBand="0" w:evenHBand="0" w:firstRowFirstColumn="0" w:firstRowLastColumn="0" w:lastRowFirstColumn="0" w:lastRowLastColumn="0"/>
        </w:trPr>
        <w:sdt>
          <w:sdtPr>
            <w:rPr>
              <w:noProof/>
            </w:rPr>
            <w:alias w:val="Encabezado de columna 1:"/>
            <w:tag w:val="Encabezado de columna 1:"/>
            <w:id w:val="1128514005"/>
            <w:placeholder>
              <w:docPart w:val="940B7472A3304E34AA9B6110943ECF87"/>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2:"/>
            <w:tag w:val="Encabezado de columna 2:"/>
            <w:id w:val="-477000835"/>
            <w:placeholder>
              <w:docPart w:val="17ACF99449764D1ABFAB21D97B41E4D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3:"/>
            <w:tag w:val="Encabezado de columna 3:"/>
            <w:id w:val="1425763633"/>
            <w:placeholder>
              <w:docPart w:val="CB4D3599B1764E408598E6D9CCE72EE2"/>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4:"/>
            <w:tag w:val="Encabezado de columna 4:"/>
            <w:id w:val="-1292590422"/>
            <w:placeholder>
              <w:docPart w:val="26A9EF912AD84A86B1C0693890BAE39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Encabezado de columna</w:t>
                </w:r>
              </w:p>
            </w:tc>
          </w:sdtContent>
        </w:sdt>
        <w:sdt>
          <w:sdtPr>
            <w:rPr>
              <w:noProof/>
            </w:rPr>
            <w:alias w:val="Encabezado de columna 5:"/>
            <w:tag w:val="Encabezado de columna 5:"/>
            <w:id w:val="-531649396"/>
            <w:placeholder>
              <w:docPart w:val="859D88A1CBB14C088C2C752085F742F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Encabezado de columna</w:t>
                </w:r>
              </w:p>
            </w:tc>
          </w:sdtContent>
        </w:sdt>
      </w:tr>
      <w:tr w:rsidR="00E6004D" w:rsidRPr="00642A06" w:rsidTr="00026E1D">
        <w:sdt>
          <w:sdtPr>
            <w:rPr>
              <w:noProof/>
            </w:rPr>
            <w:alias w:val="Encabezado de fila:"/>
            <w:tag w:val="Encabezado de fila:"/>
            <w:id w:val="-2069871036"/>
            <w:placeholder>
              <w:docPart w:val="EEFB1CE600304267B9F2D6CEA985AD2D"/>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626080037"/>
            <w:placeholder>
              <w:docPart w:val="32083D18CE6643E3963F1E555531A6D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326245292"/>
            <w:placeholder>
              <w:docPart w:val="97A104813FF1460A91FF37509790B26C"/>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701724"/>
            <w:placeholder>
              <w:docPart w:val="E5CC503D380C4786A49B80153C65284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07620690"/>
            <w:placeholder>
              <w:docPart w:val="6210BCCC92D4462A8B6B46ACB6501D7A"/>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631786698"/>
            <w:placeholder>
              <w:docPart w:val="B276AD221DC645A7A03110CFCE51B0B3"/>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3589260"/>
            <w:placeholder>
              <w:docPart w:val="4F9E5C86983547CB8F16F5FCEF12AA8F"/>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982615618"/>
            <w:placeholder>
              <w:docPart w:val="C134646A3EC447648C7ED35D37B75A0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459300509"/>
            <w:placeholder>
              <w:docPart w:val="87B72B3297D54C71813B4EF385EBAFE4"/>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069851301"/>
            <w:placeholder>
              <w:docPart w:val="14BB093F069348F7A003D23843C82669"/>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2007858907"/>
            <w:placeholder>
              <w:docPart w:val="667B0E9FFFA54B83AF8633E0E29FE38A"/>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3091368"/>
            <w:placeholder>
              <w:docPart w:val="BBF813332EB6494D8B367EFE555BF786"/>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961350932"/>
            <w:placeholder>
              <w:docPart w:val="5D7CAB129E2D4A25BD150F9F9CD78543"/>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2023539032"/>
            <w:placeholder>
              <w:docPart w:val="3465BA0CD4034ADDB1BB615C935D1EE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358728049"/>
            <w:placeholder>
              <w:docPart w:val="D761CD4DDDD14841936686E6EE1FCBC6"/>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r w:rsidR="00E6004D" w:rsidRPr="00642A06" w:rsidTr="00026E1D">
        <w:sdt>
          <w:sdtPr>
            <w:rPr>
              <w:noProof/>
            </w:rPr>
            <w:alias w:val="Encabezado de fila:"/>
            <w:tag w:val="Encabezado de fila:"/>
            <w:id w:val="-1816319134"/>
            <w:placeholder>
              <w:docPart w:val="6940118F1F73420BB19413F0D9298464"/>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126006529"/>
            <w:placeholder>
              <w:docPart w:val="8E622344A7F2470FA92F1D5622C2A84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1664535047"/>
            <w:placeholder>
              <w:docPart w:val="B13EF3B636EB447B85C565215B1A0D5A"/>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93413143"/>
            <w:placeholder>
              <w:docPart w:val="9F4133A38763497F804A14415A74F7B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123</w:t>
                </w:r>
              </w:p>
            </w:tc>
          </w:sdtContent>
        </w:sdt>
        <w:sdt>
          <w:sdtPr>
            <w:rPr>
              <w:noProof/>
            </w:rPr>
            <w:alias w:val="Datos de tabla:"/>
            <w:tag w:val="Datos de tabla:"/>
            <w:id w:val="-705955148"/>
            <w:placeholder>
              <w:docPart w:val="156AC5355A364EFFADD070D80ABDE67F"/>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123</w:t>
                </w:r>
              </w:p>
            </w:tc>
          </w:sdtContent>
        </w:sdt>
      </w:tr>
      <w:tr w:rsidR="00E6004D" w:rsidRPr="00642A06" w:rsidTr="00026E1D">
        <w:sdt>
          <w:sdtPr>
            <w:rPr>
              <w:noProof/>
            </w:rPr>
            <w:alias w:val="Encabezado de fila:"/>
            <w:tag w:val="Encabezado de fila:"/>
            <w:id w:val="1343273948"/>
            <w:placeholder>
              <w:docPart w:val="4DA342577A524231BBBE9326B3477C4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340502274"/>
            <w:placeholder>
              <w:docPart w:val="630753C4966441BA81E1557583EA4855"/>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123895777"/>
            <w:placeholder>
              <w:docPart w:val="F087FFCD3E4D4C778CFB2DE39ABF74B8"/>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354022435"/>
            <w:placeholder>
              <w:docPart w:val="335B7CC4A3C3448EBAE3692F6347B14E"/>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456</w:t>
                </w:r>
              </w:p>
            </w:tc>
          </w:sdtContent>
        </w:sdt>
        <w:sdt>
          <w:sdtPr>
            <w:rPr>
              <w:noProof/>
            </w:rPr>
            <w:alias w:val="Datos de tabla:"/>
            <w:tag w:val="Datos de tabla:"/>
            <w:id w:val="1583876576"/>
            <w:placeholder>
              <w:docPart w:val="5EF51BAA9822453392D98262A4AB4C5D"/>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456</w:t>
                </w:r>
              </w:p>
            </w:tc>
          </w:sdtContent>
        </w:sdt>
      </w:tr>
      <w:tr w:rsidR="00E6004D" w:rsidRPr="00642A06" w:rsidTr="00026E1D">
        <w:sdt>
          <w:sdtPr>
            <w:rPr>
              <w:noProof/>
            </w:rPr>
            <w:alias w:val="Encabezado de fila:"/>
            <w:tag w:val="Encabezado de fila:"/>
            <w:id w:val="-1439600689"/>
            <w:placeholder>
              <w:docPart w:val="04245709B89045DEACA47C11AFAF09AB"/>
            </w:placeholder>
            <w:temporary/>
            <w:showingPlcHdr/>
            <w15:appearance w15:val="hidden"/>
          </w:sdtPr>
          <w:sdtEndPr/>
          <w:sdtContent>
            <w:tc>
              <w:tcPr>
                <w:tcW w:w="2127" w:type="dxa"/>
              </w:tcPr>
              <w:p w:rsidR="00E6004D" w:rsidRPr="00642A06" w:rsidRDefault="00E6004D" w:rsidP="00BF4184">
                <w:pPr>
                  <w:rPr>
                    <w:noProof/>
                  </w:rPr>
                </w:pPr>
                <w:r w:rsidRPr="00642A06">
                  <w:rPr>
                    <w:noProof/>
                    <w:lang w:bidi="es-ES"/>
                  </w:rPr>
                  <w:t>Encabezado de fila</w:t>
                </w:r>
              </w:p>
            </w:tc>
          </w:sdtContent>
        </w:sdt>
        <w:sdt>
          <w:sdtPr>
            <w:rPr>
              <w:noProof/>
            </w:rPr>
            <w:alias w:val="Datos de tabla:"/>
            <w:tag w:val="Datos de tabla:"/>
            <w:id w:val="-1490947208"/>
            <w:placeholder>
              <w:docPart w:val="F927090852CE4093A3D74F8A952795D1"/>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470683202"/>
            <w:placeholder>
              <w:docPart w:val="DF777B317D214EF0B245AAD56F3E973D"/>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1440877877"/>
            <w:placeholder>
              <w:docPart w:val="103990D1B8414E6AA5D0D15630379FB0"/>
            </w:placeholder>
            <w:temporary/>
            <w:showingPlcHdr/>
            <w15:appearance w15:val="hidden"/>
          </w:sdtPr>
          <w:sdtEndPr/>
          <w:sdtContent>
            <w:tc>
              <w:tcPr>
                <w:tcW w:w="1701" w:type="dxa"/>
              </w:tcPr>
              <w:p w:rsidR="00E6004D" w:rsidRPr="00642A06" w:rsidRDefault="00E6004D" w:rsidP="00BF4184">
                <w:pPr>
                  <w:rPr>
                    <w:noProof/>
                  </w:rPr>
                </w:pPr>
                <w:r w:rsidRPr="00642A06">
                  <w:rPr>
                    <w:noProof/>
                    <w:lang w:bidi="es-ES"/>
                  </w:rPr>
                  <w:t>789</w:t>
                </w:r>
              </w:p>
            </w:tc>
          </w:sdtContent>
        </w:sdt>
        <w:sdt>
          <w:sdtPr>
            <w:rPr>
              <w:noProof/>
            </w:rPr>
            <w:alias w:val="Datos de tabla:"/>
            <w:tag w:val="Datos de tabla:"/>
            <w:id w:val="695431633"/>
            <w:placeholder>
              <w:docPart w:val="05CD52409C8344F1971FD358731FDCCC"/>
            </w:placeholder>
            <w:temporary/>
            <w:showingPlcHdr/>
            <w15:appearance w15:val="hidden"/>
          </w:sdtPr>
          <w:sdtEndPr/>
          <w:sdtContent>
            <w:tc>
              <w:tcPr>
                <w:tcW w:w="1796" w:type="dxa"/>
              </w:tcPr>
              <w:p w:rsidR="00E6004D" w:rsidRPr="00642A06" w:rsidRDefault="00E6004D" w:rsidP="00BF4184">
                <w:pPr>
                  <w:rPr>
                    <w:noProof/>
                  </w:rPr>
                </w:pPr>
                <w:r w:rsidRPr="00642A06">
                  <w:rPr>
                    <w:noProof/>
                    <w:lang w:bidi="es-ES"/>
                  </w:rPr>
                  <w:t>789</w:t>
                </w:r>
              </w:p>
            </w:tc>
          </w:sdtContent>
        </w:sdt>
      </w:tr>
    </w:tbl>
    <w:p w:rsidR="00E81978" w:rsidRPr="00642A06" w:rsidRDefault="005D3A03">
      <w:pPr>
        <w:pStyle w:val="Tablailustracin"/>
        <w:rPr>
          <w:noProof/>
        </w:rPr>
      </w:pPr>
      <w:r w:rsidRPr="00642A06">
        <w:rPr>
          <w:rStyle w:val="nfasis"/>
          <w:noProof/>
          <w:lang w:bidi="es-ES"/>
        </w:rPr>
        <w:t>Nota</w:t>
      </w:r>
      <w:r w:rsidR="00FA473C" w:rsidRPr="00642A06">
        <w:rPr>
          <w:noProof/>
          <w:lang w:bidi="es-ES"/>
        </w:rPr>
        <w:t xml:space="preserve">: </w:t>
      </w:r>
      <w:sdt>
        <w:sdtPr>
          <w:rPr>
            <w:noProof/>
          </w:rPr>
          <w:alias w:val="Texto de nota de tabla:"/>
          <w:tag w:val="Texto de nota de tabla:"/>
          <w:id w:val="668988805"/>
          <w:placeholder>
            <w:docPart w:val="2F64E9159B964F03B25890FC83DEA7BD"/>
          </w:placeholder>
          <w:temporary/>
          <w:showingPlcHdr/>
          <w15:appearance w15:val="hidden"/>
        </w:sdtPr>
        <w:sdtEndPr/>
        <w:sdtContent>
          <w:r w:rsidRPr="00642A06">
            <w:rPr>
              <w:noProof/>
              <w:lang w:bidi="es-ES"/>
            </w:rPr>
            <w:t>[Coloque todas las tablas del artículo en una sección de tablas, después de las referencias (</w:t>
          </w:r>
          <w:r w:rsidR="00FA473C" w:rsidRPr="00642A06">
            <w:rPr>
              <w:noProof/>
              <w:lang w:bidi="es-ES"/>
            </w:rPr>
            <w:t>y, si corresponde, de las notas al pie).</w:t>
          </w:r>
          <w:r w:rsidRPr="00642A06">
            <w:rPr>
              <w:noProof/>
              <w:lang w:bidi="es-ES"/>
            </w:rPr>
            <w:t xml:space="preserve"> Use una página nueva para cada tabla e incluya un número de tabla y un título de tabla</w:t>
          </w:r>
          <w:r w:rsidR="00FA473C" w:rsidRPr="00642A06">
            <w:rPr>
              <w:noProof/>
              <w:lang w:bidi="es-ES"/>
            </w:rPr>
            <w:t>para cada una, como se muestra en esta página.</w:t>
          </w:r>
          <w:r w:rsidRPr="00642A06">
            <w:rPr>
              <w:noProof/>
              <w:lang w:bidi="es-ES"/>
            </w:rPr>
            <w:t xml:space="preserve"> Todo el texto explicativo aparece en una nota de tabla después</w:t>
          </w:r>
          <w:r w:rsidR="00FA473C" w:rsidRPr="00642A06">
            <w:rPr>
              <w:noProof/>
              <w:lang w:bidi="es-ES"/>
            </w:rPr>
            <w:t xml:space="preserve"> de la tabla, como en esta. </w:t>
          </w:r>
          <w:r w:rsidRPr="00642A06">
            <w:rPr>
              <w:noProof/>
              <w:lang w:bidi="es-ES"/>
            </w:rPr>
            <w:t xml:space="preserve">Use el estilo de tabla o ilustración, disponible en la galería de estilos de la pestaña Inicio, para agregar el espaciado </w:t>
          </w:r>
          <w:r w:rsidR="00FA473C" w:rsidRPr="00642A06">
            <w:rPr>
              <w:noProof/>
              <w:lang w:bidi="es-ES"/>
            </w:rPr>
            <w:t xml:space="preserve">entre la tabla y la nota </w:t>
          </w:r>
          <w:r w:rsidRPr="00642A06">
            <w:rPr>
              <w:noProof/>
              <w:lang w:bidi="es-ES"/>
            </w:rPr>
            <w:t>Las tablas en el formato de APA pueden u</w:t>
          </w:r>
          <w:r w:rsidR="00FA473C" w:rsidRPr="00642A06">
            <w:rPr>
              <w:noProof/>
              <w:lang w:bidi="es-ES"/>
            </w:rPr>
            <w:t xml:space="preserve">sar un interlineado de una línea o de 1,5 líneas. </w:t>
          </w:r>
          <w:r w:rsidRPr="00642A06">
            <w:rPr>
              <w:noProof/>
              <w:lang w:bidi="es-ES"/>
            </w:rPr>
            <w:t>Incluya un título para cada fila o columna, incluso</w:t>
          </w:r>
          <w:r w:rsidR="00FA473C" w:rsidRPr="00642A06">
            <w:rPr>
              <w:noProof/>
              <w:lang w:bidi="es-ES"/>
            </w:rPr>
            <w:t xml:space="preserve"> si el contenido parece obvio. </w:t>
          </w:r>
          <w:r w:rsidRPr="00642A06">
            <w:rPr>
              <w:noProof/>
              <w:lang w:bidi="es-ES"/>
            </w:rPr>
            <w:t xml:space="preserve">Se configuró un estilo de tabla predeterminado para esta plantilla que cumple con las normas del estilo </w:t>
          </w:r>
          <w:r w:rsidR="00FA473C" w:rsidRPr="00642A06">
            <w:rPr>
              <w:noProof/>
              <w:lang w:bidi="es-ES"/>
            </w:rPr>
            <w:t xml:space="preserve">APA. </w:t>
          </w:r>
          <w:r w:rsidRPr="00642A06">
            <w:rPr>
              <w:noProof/>
              <w:lang w:bidi="es-ES"/>
            </w:rPr>
            <w:t>Para insertar una tabla, en la pestaña Insertar, haga clic en Tabla.]</w:t>
          </w:r>
        </w:sdtContent>
      </w:sdt>
    </w:p>
    <w:sdt>
      <w:sdtPr>
        <w:rPr>
          <w:noProof/>
        </w:rPr>
        <w:alias w:val="Título de ilustraciones:"/>
        <w:tag w:val="Título de ilustraciones:"/>
        <w:id w:val="-2071720289"/>
        <w:placeholder>
          <w:docPart w:val="0B9D7195F84B4D59AD29B683DAFBC2DC"/>
        </w:placeholder>
        <w:temporary/>
        <w:showingPlcHdr/>
        <w15:appearance w15:val="hidden"/>
      </w:sdtPr>
      <w:sdtEndPr/>
      <w:sdtContent>
        <w:p w:rsidR="00E81978" w:rsidRPr="00642A06" w:rsidRDefault="005D3A03">
          <w:pPr>
            <w:pStyle w:val="Ttulodeseccin"/>
            <w:rPr>
              <w:noProof/>
            </w:rPr>
          </w:pPr>
          <w:r w:rsidRPr="00642A06">
            <w:rPr>
              <w:noProof/>
              <w:lang w:bidi="es-ES"/>
            </w:rPr>
            <w:t>Título de ilustraciones</w:t>
          </w:r>
        </w:p>
      </w:sdtContent>
    </w:sdt>
    <w:p w:rsidR="00E81978" w:rsidRPr="00642A06" w:rsidRDefault="005D3A03">
      <w:pPr>
        <w:pStyle w:val="Sinespaciado"/>
        <w:rPr>
          <w:noProof/>
        </w:rPr>
      </w:pPr>
      <w:r w:rsidRPr="00642A06">
        <w:rPr>
          <w:noProof/>
          <w:lang w:val="en-US" w:eastAsia="en-US"/>
        </w:rPr>
        <w:drawing>
          <wp:inline distT="0" distB="0" distL="0" distR="0" wp14:anchorId="5205999B" wp14:editId="12429ACE">
            <wp:extent cx="5686425" cy="3200400"/>
            <wp:effectExtent l="0" t="0" r="9525" b="0"/>
            <wp:docPr id="2" name="Gráfico 2" descr="Gráfico de columnas agrupadas en el que se muestran los valores de 3 series de 4 categoría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81978" w:rsidRPr="00642A06" w:rsidRDefault="005D3A03">
      <w:pPr>
        <w:pStyle w:val="Tablailustracin"/>
        <w:rPr>
          <w:noProof/>
        </w:rPr>
      </w:pPr>
      <w:r w:rsidRPr="00642A06">
        <w:rPr>
          <w:rStyle w:val="nfasis"/>
          <w:noProof/>
          <w:lang w:bidi="es-ES"/>
        </w:rPr>
        <w:t>Ilustración 1</w:t>
      </w:r>
      <w:r w:rsidRPr="00642A06">
        <w:rPr>
          <w:noProof/>
          <w:lang w:bidi="es-ES"/>
        </w:rPr>
        <w:t xml:space="preserve">. </w:t>
      </w:r>
      <w:sdt>
        <w:sdtPr>
          <w:rPr>
            <w:noProof/>
          </w:rPr>
          <w:alias w:val="Texto de ilustración 1:"/>
          <w:tag w:val="Texto de ilustración 1:"/>
          <w:id w:val="1420302148"/>
          <w:placeholder>
            <w:docPart w:val="6E2533D0BA264A59B55C562C067E8C7F"/>
          </w:placeholder>
          <w:temporary/>
          <w:showingPlcHdr/>
          <w15:appearance w15:val="hidden"/>
          <w:text/>
        </w:sdtPr>
        <w:sdtEndPr/>
        <w:sdtContent>
          <w:r w:rsidRPr="00642A06">
            <w:rPr>
              <w:noProof/>
              <w:lang w:bidi="es-ES"/>
            </w:rPr>
            <w:t>[Incluya todas las ilustraciones en su propia sección, después de las referencias (y, si corresponde, de las notas al pie</w:t>
          </w:r>
          <w:r w:rsidR="00FA473C" w:rsidRPr="00642A06">
            <w:rPr>
              <w:noProof/>
              <w:lang w:bidi="es-ES"/>
            </w:rPr>
            <w:t xml:space="preserve"> y las tablas). </w:t>
          </w:r>
          <w:r w:rsidRPr="00642A06">
            <w:rPr>
              <w:noProof/>
              <w:lang w:bidi="es-ES"/>
            </w:rPr>
            <w:t>Incluya un título num</w:t>
          </w:r>
          <w:r w:rsidR="00FA473C" w:rsidRPr="00642A06">
            <w:rPr>
              <w:noProof/>
              <w:lang w:bidi="es-ES"/>
            </w:rPr>
            <w:t xml:space="preserve">erado para cada ilustración. </w:t>
          </w:r>
          <w:r w:rsidRPr="00642A06">
            <w:rPr>
              <w:noProof/>
              <w:lang w:bidi="es-ES"/>
            </w:rPr>
            <w:t>Use el estilo de tabla o ilustración para agregar fácilmente espaciado entre la ilustración y el título.]</w:t>
          </w:r>
        </w:sdtContent>
      </w:sdt>
    </w:p>
    <w:p w:rsidR="00E81978" w:rsidRPr="00642A06" w:rsidRDefault="005D3A03">
      <w:pPr>
        <w:pStyle w:val="Tablailustracin"/>
        <w:rPr>
          <w:noProof/>
        </w:rPr>
      </w:pPr>
      <w:r w:rsidRPr="00642A06">
        <w:rPr>
          <w:noProof/>
          <w:lang w:bidi="es-ES"/>
        </w:rPr>
        <w:t xml:space="preserve">Para obtener más información sobre todos los elementos del formato de estilo APA, vea el </w:t>
      </w:r>
      <w:r w:rsidRPr="00642A06">
        <w:rPr>
          <w:rStyle w:val="nfasis"/>
          <w:noProof/>
          <w:lang w:bidi="es-ES"/>
        </w:rPr>
        <w:t>Manual de estilo de la APA, 6.ª edición</w:t>
      </w:r>
      <w:r w:rsidRPr="00642A06">
        <w:rPr>
          <w:noProof/>
          <w:lang w:bidi="es-ES"/>
        </w:rPr>
        <w:t>.</w:t>
      </w:r>
    </w:p>
    <w:sectPr w:rsidR="00E81978" w:rsidRPr="00642A06" w:rsidSect="00D932D1">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7D1" w:rsidRDefault="003427D1">
      <w:pPr>
        <w:spacing w:line="240" w:lineRule="auto"/>
      </w:pPr>
      <w:r>
        <w:separator/>
      </w:r>
    </w:p>
    <w:p w:rsidR="003427D1" w:rsidRDefault="003427D1"/>
  </w:endnote>
  <w:endnote w:type="continuationSeparator" w:id="0">
    <w:p w:rsidR="003427D1" w:rsidRDefault="003427D1">
      <w:pPr>
        <w:spacing w:line="240" w:lineRule="auto"/>
      </w:pPr>
      <w:r>
        <w:continuationSeparator/>
      </w:r>
    </w:p>
    <w:p w:rsidR="003427D1" w:rsidRDefault="003427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7D1" w:rsidRDefault="003427D1">
      <w:pPr>
        <w:spacing w:line="240" w:lineRule="auto"/>
      </w:pPr>
      <w:r>
        <w:separator/>
      </w:r>
    </w:p>
    <w:p w:rsidR="003427D1" w:rsidRDefault="003427D1"/>
  </w:footnote>
  <w:footnote w:type="continuationSeparator" w:id="0">
    <w:p w:rsidR="003427D1" w:rsidRDefault="003427D1">
      <w:pPr>
        <w:spacing w:line="240" w:lineRule="auto"/>
      </w:pPr>
      <w:r>
        <w:continuationSeparator/>
      </w:r>
    </w:p>
    <w:p w:rsidR="003427D1" w:rsidRDefault="003427D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E31A3F">
    <w:pPr>
      <w:pStyle w:val="Encabezado"/>
      <w:rPr>
        <w:noProof/>
      </w:rPr>
    </w:pPr>
    <w:sdt>
      <w:sdtPr>
        <w:rPr>
          <w:rStyle w:val="Textoennegrita"/>
          <w:noProof/>
        </w:rPr>
        <w:alias w:val="Encabezado"/>
        <w:tag w:val=""/>
        <w:id w:val="12739865"/>
        <w:placeholder>
          <w:docPart w:val="0B9D7195F84B4D59AD29B683DAFBC2DC"/>
        </w:placeholder>
        <w:dataBinding w:prefixMappings="xmlns:ns0='http://schemas.microsoft.com/office/2006/coverPageProps' " w:xpath="/ns0:CoverPageProperties[1]/ns0:Abstract[1]" w:storeItemID="{55AF091B-3C7A-41E3-B477-F2FDAA23CFDA}"/>
        <w15:appearance w15:val="hidden"/>
        <w:text/>
      </w:sdtPr>
      <w:sdtContent>
        <w:r w:rsidRPr="00E31A3F">
          <w:rPr>
            <w:rStyle w:val="Textoennegrita"/>
            <w:noProof/>
          </w:rPr>
          <w:t>Implementacion de un CDM para la Empresa Tatoo Adventure Gear</w:t>
        </w:r>
      </w:sdtContent>
    </w:sdt>
    <w:r w:rsidR="005D3A03">
      <w:rPr>
        <w:rStyle w:val="Textoennegrita"/>
        <w:noProof/>
        <w:lang w:bidi="es-ES"/>
      </w:rPr>
      <w:ptab w:relativeTo="margin" w:alignment="right" w:leader="none"/>
    </w:r>
    <w:r w:rsidR="005D3A03">
      <w:rPr>
        <w:rStyle w:val="Textoennegrita"/>
        <w:noProof/>
        <w:lang w:bidi="es-ES"/>
      </w:rPr>
      <w:fldChar w:fldCharType="begin"/>
    </w:r>
    <w:r w:rsidR="005D3A03">
      <w:rPr>
        <w:rStyle w:val="Textoennegrita"/>
        <w:noProof/>
        <w:lang w:bidi="es-ES"/>
      </w:rPr>
      <w:instrText xml:space="preserve"> PAGE   \* MERGEFORMAT </w:instrText>
    </w:r>
    <w:r w:rsidR="005D3A03">
      <w:rPr>
        <w:rStyle w:val="Textoennegrita"/>
        <w:noProof/>
        <w:lang w:bidi="es-ES"/>
      </w:rPr>
      <w:fldChar w:fldCharType="separate"/>
    </w:r>
    <w:r w:rsidR="00396065">
      <w:rPr>
        <w:rStyle w:val="Textoennegrita"/>
        <w:noProof/>
        <w:lang w:bidi="es-ES"/>
      </w:rPr>
      <w:t>3</w:t>
    </w:r>
    <w:r w:rsidR="005D3A03">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E31A3F">
    <w:pPr>
      <w:pStyle w:val="Encabezado"/>
      <w:rPr>
        <w:rStyle w:val="Textoennegrita"/>
        <w:noProof/>
      </w:rPr>
    </w:pPr>
    <w:r w:rsidRPr="00E31A3F">
      <w:rPr>
        <w:noProof/>
        <w:lang w:bidi="es-ES"/>
      </w:rPr>
      <w:t>IMPLEMENTACION DE UN CDM PARA LA EMPRESA TATOO ADVENTURE GEAR</w:t>
    </w:r>
    <w:r w:rsidRPr="00E31A3F">
      <w:rPr>
        <w:rStyle w:val="Textoennegrita"/>
        <w:caps w:val="0"/>
        <w:noProof/>
        <w:lang w:bidi="es-ES"/>
      </w:rPr>
      <w:t xml:space="preserve"> </w:t>
    </w:r>
    <w:r w:rsidR="005D3A03">
      <w:rPr>
        <w:rStyle w:val="Textoennegrita"/>
        <w:noProof/>
        <w:lang w:bidi="es-ES"/>
      </w:rPr>
      <w:ptab w:relativeTo="margin" w:alignment="right" w:leader="none"/>
    </w:r>
    <w:r w:rsidR="005D3A03">
      <w:rPr>
        <w:rStyle w:val="Textoennegrita"/>
        <w:noProof/>
        <w:lang w:bidi="es-ES"/>
      </w:rPr>
      <w:fldChar w:fldCharType="begin"/>
    </w:r>
    <w:r w:rsidR="005D3A03">
      <w:rPr>
        <w:rStyle w:val="Textoennegrita"/>
        <w:noProof/>
        <w:lang w:bidi="es-ES"/>
      </w:rPr>
      <w:instrText xml:space="preserve"> PAGE   \* MERGEFORMAT </w:instrText>
    </w:r>
    <w:r w:rsidR="005D3A03">
      <w:rPr>
        <w:rStyle w:val="Textoennegrita"/>
        <w:noProof/>
        <w:lang w:bidi="es-ES"/>
      </w:rPr>
      <w:fldChar w:fldCharType="separate"/>
    </w:r>
    <w:r>
      <w:rPr>
        <w:rStyle w:val="Textoennegrita"/>
        <w:noProof/>
        <w:lang w:bidi="es-ES"/>
      </w:rPr>
      <w:t>1</w:t>
    </w:r>
    <w:r w:rsidR="005D3A03">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0480316"/>
    <w:multiLevelType w:val="hybridMultilevel"/>
    <w:tmpl w:val="14CC3790"/>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3" w15:restartNumberingAfterBreak="0">
    <w:nsid w:val="69C74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1"/>
  </w:num>
  <w:num w:numId="14">
    <w:abstractNumId w:val="10"/>
  </w:num>
  <w:num w:numId="15">
    <w:abstractNumId w:val="14"/>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78C"/>
    <w:rsid w:val="00026E1D"/>
    <w:rsid w:val="00040706"/>
    <w:rsid w:val="0008378C"/>
    <w:rsid w:val="000D3F41"/>
    <w:rsid w:val="000F2031"/>
    <w:rsid w:val="001442FA"/>
    <w:rsid w:val="00204BA6"/>
    <w:rsid w:val="00220D27"/>
    <w:rsid w:val="00233F28"/>
    <w:rsid w:val="002B2FAC"/>
    <w:rsid w:val="003016CF"/>
    <w:rsid w:val="003427D1"/>
    <w:rsid w:val="00355DCA"/>
    <w:rsid w:val="003620C6"/>
    <w:rsid w:val="00396065"/>
    <w:rsid w:val="00494FA7"/>
    <w:rsid w:val="005466B5"/>
    <w:rsid w:val="00551A02"/>
    <w:rsid w:val="005534FA"/>
    <w:rsid w:val="00597D17"/>
    <w:rsid w:val="005D3A03"/>
    <w:rsid w:val="005F75F0"/>
    <w:rsid w:val="00642A06"/>
    <w:rsid w:val="006866B9"/>
    <w:rsid w:val="00697503"/>
    <w:rsid w:val="006B0926"/>
    <w:rsid w:val="0076224E"/>
    <w:rsid w:val="007C3F59"/>
    <w:rsid w:val="008002C0"/>
    <w:rsid w:val="0081483C"/>
    <w:rsid w:val="00846101"/>
    <w:rsid w:val="00876950"/>
    <w:rsid w:val="008C5323"/>
    <w:rsid w:val="008E6FC1"/>
    <w:rsid w:val="009A6A3B"/>
    <w:rsid w:val="009B5CF4"/>
    <w:rsid w:val="009F3171"/>
    <w:rsid w:val="009F4CF3"/>
    <w:rsid w:val="00A709FB"/>
    <w:rsid w:val="00AE38E5"/>
    <w:rsid w:val="00B823AA"/>
    <w:rsid w:val="00BA45DB"/>
    <w:rsid w:val="00BF4184"/>
    <w:rsid w:val="00C0601E"/>
    <w:rsid w:val="00C31D30"/>
    <w:rsid w:val="00CB1B80"/>
    <w:rsid w:val="00CD6E39"/>
    <w:rsid w:val="00CF6E91"/>
    <w:rsid w:val="00D85B68"/>
    <w:rsid w:val="00D932D1"/>
    <w:rsid w:val="00E30751"/>
    <w:rsid w:val="00E31A3F"/>
    <w:rsid w:val="00E6004D"/>
    <w:rsid w:val="00E81978"/>
    <w:rsid w:val="00E95D28"/>
    <w:rsid w:val="00F379B7"/>
    <w:rsid w:val="00F525FA"/>
    <w:rsid w:val="00FA47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20A3D"/>
  <w15:chartTrackingRefBased/>
  <w15:docId w15:val="{8B61DC97-3DA7-4097-9DB0-7FE9B0C1A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Ttulo1">
    <w:name w:val="heading 1"/>
    <w:basedOn w:val="Normal"/>
    <w:next w:val="Normal"/>
    <w:link w:val="Ttulo1C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4"/>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semiHidden/>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cadena\AppData\Roaming\Microsoft\Plantillas\Informe%20de%20estilo%20APA%20(6%20edici&#243;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 1</c:v>
                </c:pt>
              </c:strCache>
            </c:strRef>
          </c:tx>
          <c:spPr>
            <a:solidFill>
              <a:schemeClr val="accent1"/>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 2</c:v>
                </c:pt>
              </c:strCache>
            </c:strRef>
          </c:tx>
          <c:spPr>
            <a:solidFill>
              <a:schemeClr val="accent2"/>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 3</c:v>
                </c:pt>
              </c:strCache>
            </c:strRef>
          </c:tx>
          <c:spPr>
            <a:solidFill>
              <a:schemeClr val="accent3"/>
            </a:solidFill>
            <a:ln>
              <a:noFill/>
            </a:ln>
            <a:effectLst/>
          </c:spPr>
          <c:invertIfNegative val="0"/>
          <c:cat>
            <c:strRef>
              <c:f>Sheet1!$A$2:$A$5</c:f>
              <c:strCache>
                <c:ptCount val="4"/>
                <c:pt idx="0">
                  <c:v>Categoría 1</c:v>
                </c:pt>
                <c:pt idx="1">
                  <c:v>Categoría 2</c:v>
                </c:pt>
                <c:pt idx="2">
                  <c:v>Categoría 3</c:v>
                </c:pt>
                <c:pt idx="3">
                  <c:v>Categoría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0C9F8DAB18495F8FA7CE9AE6760162"/>
        <w:category>
          <w:name w:val="General"/>
          <w:gallery w:val="placeholder"/>
        </w:category>
        <w:types>
          <w:type w:val="bbPlcHdr"/>
        </w:types>
        <w:behaviors>
          <w:behavior w:val="content"/>
        </w:behaviors>
        <w:guid w:val="{E785C1A4-23E1-4DBA-8BD0-824E04BD3F5D}"/>
      </w:docPartPr>
      <w:docPartBody>
        <w:p w:rsidR="00876977" w:rsidRDefault="004928CD">
          <w:pPr>
            <w:pStyle w:val="F30C9F8DAB18495F8FA7CE9AE6760162"/>
          </w:pPr>
          <w:r w:rsidRPr="00642A06">
            <w:rPr>
              <w:noProof/>
              <w:lang w:bidi="es-ES"/>
            </w:rPr>
            <w:t>[Título aquí, hasta 12 palabras, en una o dos líneas]</w:t>
          </w:r>
        </w:p>
      </w:docPartBody>
    </w:docPart>
    <w:docPart>
      <w:docPartPr>
        <w:name w:val="91FCB7EDB3DD4D448A81E17FF3BC297D"/>
        <w:category>
          <w:name w:val="General"/>
          <w:gallery w:val="placeholder"/>
        </w:category>
        <w:types>
          <w:type w:val="bbPlcHdr"/>
        </w:types>
        <w:behaviors>
          <w:behavior w:val="content"/>
        </w:behaviors>
        <w:guid w:val="{A5D5ABE6-4951-41B6-AEFB-9232C93377E1}"/>
      </w:docPartPr>
      <w:docPartBody>
        <w:p w:rsidR="00876977" w:rsidRDefault="004928CD">
          <w:pPr>
            <w:pStyle w:val="91FCB7EDB3DD4D448A81E17FF3BC297D"/>
          </w:pPr>
          <w:r w:rsidRPr="00642A06">
            <w:rPr>
              <w:noProof/>
              <w:lang w:bidi="es-ES"/>
            </w:rPr>
            <w:t>Nota del autor</w:t>
          </w:r>
        </w:p>
      </w:docPartBody>
    </w:docPart>
    <w:docPart>
      <w:docPartPr>
        <w:name w:val="CA006CDCA7444E7C9D984886A1E5A009"/>
        <w:category>
          <w:name w:val="General"/>
          <w:gallery w:val="placeholder"/>
        </w:category>
        <w:types>
          <w:type w:val="bbPlcHdr"/>
        </w:types>
        <w:behaviors>
          <w:behavior w:val="content"/>
        </w:behaviors>
        <w:guid w:val="{0CA53573-6A85-43E4-AD23-CA836284D1DB}"/>
      </w:docPartPr>
      <w:docPartBody>
        <w:p w:rsidR="00876977" w:rsidRDefault="004928CD">
          <w:pPr>
            <w:pStyle w:val="CA006CDCA7444E7C9D984886A1E5A009"/>
          </w:pPr>
          <w:r w:rsidRPr="00642A06">
            <w:rPr>
              <w:noProof/>
              <w:lang w:bidi="es-ES"/>
            </w:rPr>
            <w:t>[Incluya información sobre becas o ayudas y una dirección postal completa.]</w:t>
          </w:r>
        </w:p>
      </w:docPartBody>
    </w:docPart>
    <w:docPart>
      <w:docPartPr>
        <w:name w:val="8EEE58312E294FCCA6E1072954C0045B"/>
        <w:category>
          <w:name w:val="General"/>
          <w:gallery w:val="placeholder"/>
        </w:category>
        <w:types>
          <w:type w:val="bbPlcHdr"/>
        </w:types>
        <w:behaviors>
          <w:behavior w:val="content"/>
        </w:behaviors>
        <w:guid w:val="{7B195137-1FBC-4859-9513-E47960281857}"/>
      </w:docPartPr>
      <w:docPartBody>
        <w:p w:rsidR="00876977" w:rsidRDefault="004928CD">
          <w:pPr>
            <w:pStyle w:val="8EEE58312E294FCCA6E1072954C0045B"/>
          </w:pPr>
          <w:r w:rsidRPr="00642A06">
            <w:rPr>
              <w:noProof/>
              <w:lang w:bidi="es-ES"/>
            </w:rPr>
            <w:t>Resumen</w:t>
          </w:r>
        </w:p>
      </w:docPartBody>
    </w:docPart>
    <w:docPart>
      <w:docPartPr>
        <w:name w:val="FE9C94115A2B495EB81D476E2781BC4E"/>
        <w:category>
          <w:name w:val="General"/>
          <w:gallery w:val="placeholder"/>
        </w:category>
        <w:types>
          <w:type w:val="bbPlcHdr"/>
        </w:types>
        <w:behaviors>
          <w:behavior w:val="content"/>
        </w:behaviors>
        <w:guid w:val="{0FC2D4DF-E672-4E67-9567-6D632FAE764E}"/>
      </w:docPartPr>
      <w:docPartBody>
        <w:p w:rsidR="00876977" w:rsidRDefault="004928CD">
          <w:pPr>
            <w:pStyle w:val="FE9C94115A2B495EB81D476E2781BC4E"/>
          </w:pPr>
          <w:r w:rsidRPr="00642A06">
            <w:rPr>
              <w:noProof/>
              <w:lang w:bidi="es-ES"/>
            </w:rPr>
            <w:t xml:space="preserve">[El resumen ha de tener una longitud de un párrafo de entre 150 y 250 palabras. sin sangría. Los títulos de sección, como la palabra </w:t>
          </w:r>
          <w:r w:rsidRPr="00642A06">
            <w:rPr>
              <w:rStyle w:val="nfasis"/>
              <w:noProof/>
              <w:lang w:bidi="es-ES"/>
            </w:rPr>
            <w:t>Resumen</w:t>
          </w:r>
          <w:r w:rsidRPr="00642A06">
            <w:rPr>
              <w:noProof/>
              <w:lang w:bidi="es-ES"/>
            </w:rPr>
            <w:t xml:space="preserve"> anterior, no se consideran títulos, por lo que no se usa formato de título en negrita. En su lugar, use el estilo Título de sección. Este estilo inicia automáticamente la sección en una nueva página, por lo que no es necesario que agregue saltos de página. Tenga en cuenta que todos los estilos de esta plantilla están disponibles en la pestaña Inicio de la cinta, en la galería de estilos.]</w:t>
          </w:r>
        </w:p>
      </w:docPartBody>
    </w:docPart>
    <w:docPart>
      <w:docPartPr>
        <w:name w:val="A768289FFBB94A6A8E8D10AFA05D0850"/>
        <w:category>
          <w:name w:val="General"/>
          <w:gallery w:val="placeholder"/>
        </w:category>
        <w:types>
          <w:type w:val="bbPlcHdr"/>
        </w:types>
        <w:behaviors>
          <w:behavior w:val="content"/>
        </w:behaviors>
        <w:guid w:val="{AEA99F49-895C-433D-AE5F-0780D92F108B}"/>
      </w:docPartPr>
      <w:docPartBody>
        <w:p w:rsidR="00876977" w:rsidRDefault="004928CD">
          <w:pPr>
            <w:pStyle w:val="A768289FFBB94A6A8E8D10AFA05D0850"/>
          </w:pPr>
          <w:r w:rsidRPr="00642A06">
            <w:rPr>
              <w:noProof/>
              <w:lang w:bidi="es-ES"/>
            </w:rPr>
            <w:t>[Haga clic aquí para agregar palabras clave.]</w:t>
          </w:r>
        </w:p>
      </w:docPartBody>
    </w:docPart>
    <w:docPart>
      <w:docPartPr>
        <w:name w:val="1946284B93F445F68A9D6ADC8F837E9D"/>
        <w:category>
          <w:name w:val="General"/>
          <w:gallery w:val="placeholder"/>
        </w:category>
        <w:types>
          <w:type w:val="bbPlcHdr"/>
        </w:types>
        <w:behaviors>
          <w:behavior w:val="content"/>
        </w:behaviors>
        <w:guid w:val="{D545FFBF-9E55-4294-80CE-3F7512C0278D}"/>
      </w:docPartPr>
      <w:docPartBody>
        <w:p w:rsidR="00876977" w:rsidRDefault="004928CD">
          <w:pPr>
            <w:pStyle w:val="1946284B93F445F68A9D6ADC8F837E9D"/>
          </w:pPr>
          <w:r w:rsidRPr="00642A06">
            <w:rPr>
              <w:noProof/>
              <w:lang w:bidi="es-ES"/>
            </w:rPr>
            <w:t>[Título aquí, hasta 12 palabras, en una o dos líneas]</w:t>
          </w:r>
        </w:p>
      </w:docPartBody>
    </w:docPart>
    <w:docPart>
      <w:docPartPr>
        <w:name w:val="068B1CD7D7DC4D948898E63DA3054FC0"/>
        <w:category>
          <w:name w:val="General"/>
          <w:gallery w:val="placeholder"/>
        </w:category>
        <w:types>
          <w:type w:val="bbPlcHdr"/>
        </w:types>
        <w:behaviors>
          <w:behavior w:val="content"/>
        </w:behaviors>
        <w:guid w:val="{D432B6F1-B762-429E-BE9A-D02F46C8BA10}"/>
      </w:docPartPr>
      <w:docPartBody>
        <w:p w:rsidR="00876977" w:rsidRDefault="004928CD">
          <w:pPr>
            <w:pStyle w:val="068B1CD7D7DC4D948898E63DA3054FC0"/>
          </w:pPr>
          <w:r w:rsidRPr="00642A06">
            <w:rPr>
              <w:noProof/>
              <w:lang w:bidi="es-ES"/>
            </w:rPr>
            <w:t xml:space="preserve">[En el cuerpo del artículo se usa una sangría de primera línea de 1,27 cm con espaciado doble. En el estilo APA se usan hasta cinco niveles de título que se muestran en los párrafos siguientes. Tenga en cuenta que la palabra </w:t>
          </w:r>
          <w:r w:rsidRPr="00642A06">
            <w:rPr>
              <w:rStyle w:val="nfasis"/>
              <w:noProof/>
              <w:lang w:bidi="es-ES"/>
            </w:rPr>
            <w:t>Introducción</w:t>
          </w:r>
          <w:r w:rsidRPr="00642A06">
            <w:rPr>
              <w:noProof/>
              <w:lang w:bidi="es-ES"/>
            </w:rPr>
            <w:t xml:space="preserve"> no ha de usarse como título inicial, ya que se supone que el artículo empieza con una introducción.]</w:t>
          </w:r>
        </w:p>
      </w:docPartBody>
    </w:docPart>
    <w:docPart>
      <w:docPartPr>
        <w:name w:val="CB24CBAD8AC1465EBDDE86B09679B328"/>
        <w:category>
          <w:name w:val="General"/>
          <w:gallery w:val="placeholder"/>
        </w:category>
        <w:types>
          <w:type w:val="bbPlcHdr"/>
        </w:types>
        <w:behaviors>
          <w:behavior w:val="content"/>
        </w:behaviors>
        <w:guid w:val="{81406D6A-0AC5-4739-B354-269AC05F382E}"/>
      </w:docPartPr>
      <w:docPartBody>
        <w:p w:rsidR="00876977" w:rsidRDefault="004928CD">
          <w:pPr>
            <w:pStyle w:val="CB24CBAD8AC1465EBDDE86B09679B328"/>
          </w:pPr>
          <w:r w:rsidRPr="00642A06">
            <w:rPr>
              <w:noProof/>
              <w:lang w:bidi="es-ES"/>
            </w:rPr>
            <w:t>Notas al pie</w:t>
          </w:r>
        </w:p>
      </w:docPartBody>
    </w:docPart>
    <w:docPart>
      <w:docPartPr>
        <w:name w:val="B328F37BEC7A4434ABF6976B00ADEBDB"/>
        <w:category>
          <w:name w:val="General"/>
          <w:gallery w:val="placeholder"/>
        </w:category>
        <w:types>
          <w:type w:val="bbPlcHdr"/>
        </w:types>
        <w:behaviors>
          <w:behavior w:val="content"/>
        </w:behaviors>
        <w:guid w:val="{BEF2AA33-64B6-41A0-A6B2-4B72912316DF}"/>
      </w:docPartPr>
      <w:docPartBody>
        <w:p w:rsidR="00876977" w:rsidRDefault="004928CD">
          <w:pPr>
            <w:pStyle w:val="B328F37BEC7A4434ABF6976B00ADEBDB"/>
          </w:pPr>
          <w:r w:rsidRPr="00642A06">
            <w:rPr>
              <w:noProof/>
              <w:lang w:bidi="es-ES"/>
            </w:rPr>
            <w:t xml:space="preserve">[Agregue notas al pie, si corresponde, en su propia página después de las referencias. Para los requisitos de formato de APA, simplemente escriba sus propias referencias y notas al pie. Para dar formato a una referencia de nota al pie, seleccione el número y, después, en la Galería de estilos de la pestaña Inicio, haga clic en Referencia de nota al pie. En el cuerpo de una nota al pie, como en este ejemplo,se usa el estilo de texto Normal. </w:t>
          </w:r>
          <w:r w:rsidRPr="00642A06">
            <w:rPr>
              <w:rStyle w:val="nfasis"/>
              <w:noProof/>
              <w:lang w:bidi="es-ES"/>
            </w:rPr>
            <w:t>(Nota: Si elimina esta nota al pie de ejemplo, no se olvide de eliminartambién su referencia en el texto. Está al final del párrafo Título 2 de ejemplo de la primera página del contenido del cuerpo de esta plantilla)</w:t>
          </w:r>
          <w:r w:rsidRPr="00642A06">
            <w:rPr>
              <w:noProof/>
              <w:lang w:bidi="es-ES"/>
            </w:rPr>
            <w:t>.]</w:t>
          </w:r>
        </w:p>
      </w:docPartBody>
    </w:docPart>
    <w:docPart>
      <w:docPartPr>
        <w:name w:val="A5105555B7BF439EA6C3F40D48892377"/>
        <w:category>
          <w:name w:val="General"/>
          <w:gallery w:val="placeholder"/>
        </w:category>
        <w:types>
          <w:type w:val="bbPlcHdr"/>
        </w:types>
        <w:behaviors>
          <w:behavior w:val="content"/>
        </w:behaviors>
        <w:guid w:val="{A5CD4218-8883-4490-8293-B39014361DE7}"/>
      </w:docPartPr>
      <w:docPartBody>
        <w:p w:rsidR="00876977" w:rsidRDefault="004928CD">
          <w:pPr>
            <w:pStyle w:val="A5105555B7BF439EA6C3F40D48892377"/>
          </w:pPr>
          <w:r w:rsidRPr="00642A06">
            <w:rPr>
              <w:noProof/>
              <w:lang w:bidi="es-ES"/>
            </w:rPr>
            <w:t>[Título de tabla]</w:t>
          </w:r>
        </w:p>
      </w:docPartBody>
    </w:docPart>
    <w:docPart>
      <w:docPartPr>
        <w:name w:val="940B7472A3304E34AA9B6110943ECF87"/>
        <w:category>
          <w:name w:val="General"/>
          <w:gallery w:val="placeholder"/>
        </w:category>
        <w:types>
          <w:type w:val="bbPlcHdr"/>
        </w:types>
        <w:behaviors>
          <w:behavior w:val="content"/>
        </w:behaviors>
        <w:guid w:val="{88E752D7-F7AF-4574-B0C1-C323ECDD752F}"/>
      </w:docPartPr>
      <w:docPartBody>
        <w:p w:rsidR="00876977" w:rsidRDefault="004928CD">
          <w:pPr>
            <w:pStyle w:val="940B7472A3304E34AA9B6110943ECF87"/>
          </w:pPr>
          <w:r w:rsidRPr="00642A06">
            <w:rPr>
              <w:noProof/>
              <w:lang w:bidi="es-ES"/>
            </w:rPr>
            <w:t>Encabezado de columna</w:t>
          </w:r>
        </w:p>
      </w:docPartBody>
    </w:docPart>
    <w:docPart>
      <w:docPartPr>
        <w:name w:val="17ACF99449764D1ABFAB21D97B41E4DC"/>
        <w:category>
          <w:name w:val="General"/>
          <w:gallery w:val="placeholder"/>
        </w:category>
        <w:types>
          <w:type w:val="bbPlcHdr"/>
        </w:types>
        <w:behaviors>
          <w:behavior w:val="content"/>
        </w:behaviors>
        <w:guid w:val="{FC5D3702-C8BC-437F-B293-5598B155A84A}"/>
      </w:docPartPr>
      <w:docPartBody>
        <w:p w:rsidR="00876977" w:rsidRDefault="004928CD">
          <w:pPr>
            <w:pStyle w:val="17ACF99449764D1ABFAB21D97B41E4DC"/>
          </w:pPr>
          <w:r w:rsidRPr="00642A06">
            <w:rPr>
              <w:noProof/>
              <w:lang w:bidi="es-ES"/>
            </w:rPr>
            <w:t>Encabezado de columna</w:t>
          </w:r>
        </w:p>
      </w:docPartBody>
    </w:docPart>
    <w:docPart>
      <w:docPartPr>
        <w:name w:val="CB4D3599B1764E408598E6D9CCE72EE2"/>
        <w:category>
          <w:name w:val="General"/>
          <w:gallery w:val="placeholder"/>
        </w:category>
        <w:types>
          <w:type w:val="bbPlcHdr"/>
        </w:types>
        <w:behaviors>
          <w:behavior w:val="content"/>
        </w:behaviors>
        <w:guid w:val="{ED960C5F-B267-4195-9D2A-E5180BC1CB3C}"/>
      </w:docPartPr>
      <w:docPartBody>
        <w:p w:rsidR="00876977" w:rsidRDefault="004928CD">
          <w:pPr>
            <w:pStyle w:val="CB4D3599B1764E408598E6D9CCE72EE2"/>
          </w:pPr>
          <w:r w:rsidRPr="00642A06">
            <w:rPr>
              <w:noProof/>
              <w:lang w:bidi="es-ES"/>
            </w:rPr>
            <w:t>Encabezado de columna</w:t>
          </w:r>
        </w:p>
      </w:docPartBody>
    </w:docPart>
    <w:docPart>
      <w:docPartPr>
        <w:name w:val="26A9EF912AD84A86B1C0693890BAE39F"/>
        <w:category>
          <w:name w:val="General"/>
          <w:gallery w:val="placeholder"/>
        </w:category>
        <w:types>
          <w:type w:val="bbPlcHdr"/>
        </w:types>
        <w:behaviors>
          <w:behavior w:val="content"/>
        </w:behaviors>
        <w:guid w:val="{6B549DB2-5680-4831-9C11-97EB1CF69A0D}"/>
      </w:docPartPr>
      <w:docPartBody>
        <w:p w:rsidR="00876977" w:rsidRDefault="004928CD">
          <w:pPr>
            <w:pStyle w:val="26A9EF912AD84A86B1C0693890BAE39F"/>
          </w:pPr>
          <w:r w:rsidRPr="00642A06">
            <w:rPr>
              <w:noProof/>
              <w:lang w:bidi="es-ES"/>
            </w:rPr>
            <w:t>Encabezado de columna</w:t>
          </w:r>
        </w:p>
      </w:docPartBody>
    </w:docPart>
    <w:docPart>
      <w:docPartPr>
        <w:name w:val="859D88A1CBB14C088C2C752085F742F9"/>
        <w:category>
          <w:name w:val="General"/>
          <w:gallery w:val="placeholder"/>
        </w:category>
        <w:types>
          <w:type w:val="bbPlcHdr"/>
        </w:types>
        <w:behaviors>
          <w:behavior w:val="content"/>
        </w:behaviors>
        <w:guid w:val="{94504790-3944-4D3E-B255-C24211ED7257}"/>
      </w:docPartPr>
      <w:docPartBody>
        <w:p w:rsidR="00876977" w:rsidRDefault="004928CD">
          <w:pPr>
            <w:pStyle w:val="859D88A1CBB14C088C2C752085F742F9"/>
          </w:pPr>
          <w:r w:rsidRPr="00642A06">
            <w:rPr>
              <w:noProof/>
              <w:lang w:bidi="es-ES"/>
            </w:rPr>
            <w:t>Encabezado de columna</w:t>
          </w:r>
        </w:p>
      </w:docPartBody>
    </w:docPart>
    <w:docPart>
      <w:docPartPr>
        <w:name w:val="EEFB1CE600304267B9F2D6CEA985AD2D"/>
        <w:category>
          <w:name w:val="General"/>
          <w:gallery w:val="placeholder"/>
        </w:category>
        <w:types>
          <w:type w:val="bbPlcHdr"/>
        </w:types>
        <w:behaviors>
          <w:behavior w:val="content"/>
        </w:behaviors>
        <w:guid w:val="{DC0FE893-3BF0-4EA9-9D69-B611F1678A82}"/>
      </w:docPartPr>
      <w:docPartBody>
        <w:p w:rsidR="00876977" w:rsidRDefault="004928CD">
          <w:pPr>
            <w:pStyle w:val="EEFB1CE600304267B9F2D6CEA985AD2D"/>
          </w:pPr>
          <w:r w:rsidRPr="00642A06">
            <w:rPr>
              <w:noProof/>
              <w:lang w:bidi="es-ES"/>
            </w:rPr>
            <w:t>Encabezado de fila</w:t>
          </w:r>
        </w:p>
      </w:docPartBody>
    </w:docPart>
    <w:docPart>
      <w:docPartPr>
        <w:name w:val="32083D18CE6643E3963F1E555531A6DD"/>
        <w:category>
          <w:name w:val="General"/>
          <w:gallery w:val="placeholder"/>
        </w:category>
        <w:types>
          <w:type w:val="bbPlcHdr"/>
        </w:types>
        <w:behaviors>
          <w:behavior w:val="content"/>
        </w:behaviors>
        <w:guid w:val="{C9016FA1-06C5-4E25-B1BF-3B2C8FD233EC}"/>
      </w:docPartPr>
      <w:docPartBody>
        <w:p w:rsidR="00876977" w:rsidRDefault="004928CD">
          <w:pPr>
            <w:pStyle w:val="32083D18CE6643E3963F1E555531A6DD"/>
          </w:pPr>
          <w:r w:rsidRPr="00642A06">
            <w:rPr>
              <w:noProof/>
              <w:lang w:bidi="es-ES"/>
            </w:rPr>
            <w:t>123</w:t>
          </w:r>
        </w:p>
      </w:docPartBody>
    </w:docPart>
    <w:docPart>
      <w:docPartPr>
        <w:name w:val="97A104813FF1460A91FF37509790B26C"/>
        <w:category>
          <w:name w:val="General"/>
          <w:gallery w:val="placeholder"/>
        </w:category>
        <w:types>
          <w:type w:val="bbPlcHdr"/>
        </w:types>
        <w:behaviors>
          <w:behavior w:val="content"/>
        </w:behaviors>
        <w:guid w:val="{1F3CB83C-3E25-4748-9618-9E3EF9B640BE}"/>
      </w:docPartPr>
      <w:docPartBody>
        <w:p w:rsidR="00876977" w:rsidRDefault="004928CD">
          <w:pPr>
            <w:pStyle w:val="97A104813FF1460A91FF37509790B26C"/>
          </w:pPr>
          <w:r w:rsidRPr="00642A06">
            <w:rPr>
              <w:noProof/>
              <w:lang w:bidi="es-ES"/>
            </w:rPr>
            <w:t>123</w:t>
          </w:r>
        </w:p>
      </w:docPartBody>
    </w:docPart>
    <w:docPart>
      <w:docPartPr>
        <w:name w:val="E5CC503D380C4786A49B80153C652845"/>
        <w:category>
          <w:name w:val="General"/>
          <w:gallery w:val="placeholder"/>
        </w:category>
        <w:types>
          <w:type w:val="bbPlcHdr"/>
        </w:types>
        <w:behaviors>
          <w:behavior w:val="content"/>
        </w:behaviors>
        <w:guid w:val="{2DFEC5AA-C279-4A22-89CD-9B7C6C96DB1D}"/>
      </w:docPartPr>
      <w:docPartBody>
        <w:p w:rsidR="00876977" w:rsidRDefault="004928CD">
          <w:pPr>
            <w:pStyle w:val="E5CC503D380C4786A49B80153C652845"/>
          </w:pPr>
          <w:r w:rsidRPr="00642A06">
            <w:rPr>
              <w:noProof/>
              <w:lang w:bidi="es-ES"/>
            </w:rPr>
            <w:t>123</w:t>
          </w:r>
        </w:p>
      </w:docPartBody>
    </w:docPart>
    <w:docPart>
      <w:docPartPr>
        <w:name w:val="6210BCCC92D4462A8B6B46ACB6501D7A"/>
        <w:category>
          <w:name w:val="General"/>
          <w:gallery w:val="placeholder"/>
        </w:category>
        <w:types>
          <w:type w:val="bbPlcHdr"/>
        </w:types>
        <w:behaviors>
          <w:behavior w:val="content"/>
        </w:behaviors>
        <w:guid w:val="{7C6A9995-6DC0-461C-A0B7-1E1BED73C795}"/>
      </w:docPartPr>
      <w:docPartBody>
        <w:p w:rsidR="00876977" w:rsidRDefault="004928CD">
          <w:pPr>
            <w:pStyle w:val="6210BCCC92D4462A8B6B46ACB6501D7A"/>
          </w:pPr>
          <w:r w:rsidRPr="00642A06">
            <w:rPr>
              <w:noProof/>
              <w:lang w:bidi="es-ES"/>
            </w:rPr>
            <w:t>123</w:t>
          </w:r>
        </w:p>
      </w:docPartBody>
    </w:docPart>
    <w:docPart>
      <w:docPartPr>
        <w:name w:val="B276AD221DC645A7A03110CFCE51B0B3"/>
        <w:category>
          <w:name w:val="General"/>
          <w:gallery w:val="placeholder"/>
        </w:category>
        <w:types>
          <w:type w:val="bbPlcHdr"/>
        </w:types>
        <w:behaviors>
          <w:behavior w:val="content"/>
        </w:behaviors>
        <w:guid w:val="{330E6E74-D7DA-4824-812C-90FC478EB74E}"/>
      </w:docPartPr>
      <w:docPartBody>
        <w:p w:rsidR="00876977" w:rsidRDefault="004928CD">
          <w:pPr>
            <w:pStyle w:val="B276AD221DC645A7A03110CFCE51B0B3"/>
          </w:pPr>
          <w:r w:rsidRPr="00642A06">
            <w:rPr>
              <w:noProof/>
              <w:lang w:bidi="es-ES"/>
            </w:rPr>
            <w:t>Encabezado de fila</w:t>
          </w:r>
        </w:p>
      </w:docPartBody>
    </w:docPart>
    <w:docPart>
      <w:docPartPr>
        <w:name w:val="4F9E5C86983547CB8F16F5FCEF12AA8F"/>
        <w:category>
          <w:name w:val="General"/>
          <w:gallery w:val="placeholder"/>
        </w:category>
        <w:types>
          <w:type w:val="bbPlcHdr"/>
        </w:types>
        <w:behaviors>
          <w:behavior w:val="content"/>
        </w:behaviors>
        <w:guid w:val="{B7D5CBD2-E938-4C91-8F91-BBF7316726DF}"/>
      </w:docPartPr>
      <w:docPartBody>
        <w:p w:rsidR="00876977" w:rsidRDefault="004928CD">
          <w:pPr>
            <w:pStyle w:val="4F9E5C86983547CB8F16F5FCEF12AA8F"/>
          </w:pPr>
          <w:r w:rsidRPr="00642A06">
            <w:rPr>
              <w:noProof/>
              <w:lang w:bidi="es-ES"/>
            </w:rPr>
            <w:t>456</w:t>
          </w:r>
        </w:p>
      </w:docPartBody>
    </w:docPart>
    <w:docPart>
      <w:docPartPr>
        <w:name w:val="C134646A3EC447648C7ED35D37B75A01"/>
        <w:category>
          <w:name w:val="General"/>
          <w:gallery w:val="placeholder"/>
        </w:category>
        <w:types>
          <w:type w:val="bbPlcHdr"/>
        </w:types>
        <w:behaviors>
          <w:behavior w:val="content"/>
        </w:behaviors>
        <w:guid w:val="{99EB181C-6235-412B-B81A-80A2F4A1EDE1}"/>
      </w:docPartPr>
      <w:docPartBody>
        <w:p w:rsidR="00876977" w:rsidRDefault="004928CD">
          <w:pPr>
            <w:pStyle w:val="C134646A3EC447648C7ED35D37B75A01"/>
          </w:pPr>
          <w:r w:rsidRPr="00642A06">
            <w:rPr>
              <w:noProof/>
              <w:lang w:bidi="es-ES"/>
            </w:rPr>
            <w:t>456</w:t>
          </w:r>
        </w:p>
      </w:docPartBody>
    </w:docPart>
    <w:docPart>
      <w:docPartPr>
        <w:name w:val="87B72B3297D54C71813B4EF385EBAFE4"/>
        <w:category>
          <w:name w:val="General"/>
          <w:gallery w:val="placeholder"/>
        </w:category>
        <w:types>
          <w:type w:val="bbPlcHdr"/>
        </w:types>
        <w:behaviors>
          <w:behavior w:val="content"/>
        </w:behaviors>
        <w:guid w:val="{1BDE1DDC-713C-417A-A0B0-838AE80E7C2F}"/>
      </w:docPartPr>
      <w:docPartBody>
        <w:p w:rsidR="00876977" w:rsidRDefault="004928CD">
          <w:pPr>
            <w:pStyle w:val="87B72B3297D54C71813B4EF385EBAFE4"/>
          </w:pPr>
          <w:r w:rsidRPr="00642A06">
            <w:rPr>
              <w:noProof/>
              <w:lang w:bidi="es-ES"/>
            </w:rPr>
            <w:t>456</w:t>
          </w:r>
        </w:p>
      </w:docPartBody>
    </w:docPart>
    <w:docPart>
      <w:docPartPr>
        <w:name w:val="14BB093F069348F7A003D23843C82669"/>
        <w:category>
          <w:name w:val="General"/>
          <w:gallery w:val="placeholder"/>
        </w:category>
        <w:types>
          <w:type w:val="bbPlcHdr"/>
        </w:types>
        <w:behaviors>
          <w:behavior w:val="content"/>
        </w:behaviors>
        <w:guid w:val="{9D887089-DC62-466B-8B35-644DD64D98C8}"/>
      </w:docPartPr>
      <w:docPartBody>
        <w:p w:rsidR="00876977" w:rsidRDefault="004928CD">
          <w:pPr>
            <w:pStyle w:val="14BB093F069348F7A003D23843C82669"/>
          </w:pPr>
          <w:r w:rsidRPr="00642A06">
            <w:rPr>
              <w:noProof/>
              <w:lang w:bidi="es-ES"/>
            </w:rPr>
            <w:t>456</w:t>
          </w:r>
        </w:p>
      </w:docPartBody>
    </w:docPart>
    <w:docPart>
      <w:docPartPr>
        <w:name w:val="667B0E9FFFA54B83AF8633E0E29FE38A"/>
        <w:category>
          <w:name w:val="General"/>
          <w:gallery w:val="placeholder"/>
        </w:category>
        <w:types>
          <w:type w:val="bbPlcHdr"/>
        </w:types>
        <w:behaviors>
          <w:behavior w:val="content"/>
        </w:behaviors>
        <w:guid w:val="{B5C90B84-9A10-41B2-9D2C-9AE175674474}"/>
      </w:docPartPr>
      <w:docPartBody>
        <w:p w:rsidR="00876977" w:rsidRDefault="004928CD">
          <w:pPr>
            <w:pStyle w:val="667B0E9FFFA54B83AF8633E0E29FE38A"/>
          </w:pPr>
          <w:r w:rsidRPr="00642A06">
            <w:rPr>
              <w:noProof/>
              <w:lang w:bidi="es-ES"/>
            </w:rPr>
            <w:t>Encabezado de fila</w:t>
          </w:r>
        </w:p>
      </w:docPartBody>
    </w:docPart>
    <w:docPart>
      <w:docPartPr>
        <w:name w:val="BBF813332EB6494D8B367EFE555BF786"/>
        <w:category>
          <w:name w:val="General"/>
          <w:gallery w:val="placeholder"/>
        </w:category>
        <w:types>
          <w:type w:val="bbPlcHdr"/>
        </w:types>
        <w:behaviors>
          <w:behavior w:val="content"/>
        </w:behaviors>
        <w:guid w:val="{2B040896-C76E-41F3-AFF9-CCCAB6B3EFCB}"/>
      </w:docPartPr>
      <w:docPartBody>
        <w:p w:rsidR="00876977" w:rsidRDefault="004928CD">
          <w:pPr>
            <w:pStyle w:val="BBF813332EB6494D8B367EFE555BF786"/>
          </w:pPr>
          <w:r w:rsidRPr="00642A06">
            <w:rPr>
              <w:noProof/>
              <w:lang w:bidi="es-ES"/>
            </w:rPr>
            <w:t>789</w:t>
          </w:r>
        </w:p>
      </w:docPartBody>
    </w:docPart>
    <w:docPart>
      <w:docPartPr>
        <w:name w:val="5D7CAB129E2D4A25BD150F9F9CD78543"/>
        <w:category>
          <w:name w:val="General"/>
          <w:gallery w:val="placeholder"/>
        </w:category>
        <w:types>
          <w:type w:val="bbPlcHdr"/>
        </w:types>
        <w:behaviors>
          <w:behavior w:val="content"/>
        </w:behaviors>
        <w:guid w:val="{29984C25-B03E-41B3-BD79-504959C81425}"/>
      </w:docPartPr>
      <w:docPartBody>
        <w:p w:rsidR="00876977" w:rsidRDefault="004928CD">
          <w:pPr>
            <w:pStyle w:val="5D7CAB129E2D4A25BD150F9F9CD78543"/>
          </w:pPr>
          <w:r w:rsidRPr="00642A06">
            <w:rPr>
              <w:noProof/>
              <w:lang w:bidi="es-ES"/>
            </w:rPr>
            <w:t>789</w:t>
          </w:r>
        </w:p>
      </w:docPartBody>
    </w:docPart>
    <w:docPart>
      <w:docPartPr>
        <w:name w:val="3465BA0CD4034ADDB1BB615C935D1EE5"/>
        <w:category>
          <w:name w:val="General"/>
          <w:gallery w:val="placeholder"/>
        </w:category>
        <w:types>
          <w:type w:val="bbPlcHdr"/>
        </w:types>
        <w:behaviors>
          <w:behavior w:val="content"/>
        </w:behaviors>
        <w:guid w:val="{D28FE12C-3FDE-4AE7-B23D-180A3DA1D63D}"/>
      </w:docPartPr>
      <w:docPartBody>
        <w:p w:rsidR="00876977" w:rsidRDefault="004928CD">
          <w:pPr>
            <w:pStyle w:val="3465BA0CD4034ADDB1BB615C935D1EE5"/>
          </w:pPr>
          <w:r w:rsidRPr="00642A06">
            <w:rPr>
              <w:noProof/>
              <w:lang w:bidi="es-ES"/>
            </w:rPr>
            <w:t>789</w:t>
          </w:r>
        </w:p>
      </w:docPartBody>
    </w:docPart>
    <w:docPart>
      <w:docPartPr>
        <w:name w:val="D761CD4DDDD14841936686E6EE1FCBC6"/>
        <w:category>
          <w:name w:val="General"/>
          <w:gallery w:val="placeholder"/>
        </w:category>
        <w:types>
          <w:type w:val="bbPlcHdr"/>
        </w:types>
        <w:behaviors>
          <w:behavior w:val="content"/>
        </w:behaviors>
        <w:guid w:val="{293E5C35-CE67-4600-8CA3-133D13E88DF1}"/>
      </w:docPartPr>
      <w:docPartBody>
        <w:p w:rsidR="00876977" w:rsidRDefault="004928CD">
          <w:pPr>
            <w:pStyle w:val="D761CD4DDDD14841936686E6EE1FCBC6"/>
          </w:pPr>
          <w:r w:rsidRPr="00642A06">
            <w:rPr>
              <w:noProof/>
              <w:lang w:bidi="es-ES"/>
            </w:rPr>
            <w:t>789</w:t>
          </w:r>
        </w:p>
      </w:docPartBody>
    </w:docPart>
    <w:docPart>
      <w:docPartPr>
        <w:name w:val="6940118F1F73420BB19413F0D9298464"/>
        <w:category>
          <w:name w:val="General"/>
          <w:gallery w:val="placeholder"/>
        </w:category>
        <w:types>
          <w:type w:val="bbPlcHdr"/>
        </w:types>
        <w:behaviors>
          <w:behavior w:val="content"/>
        </w:behaviors>
        <w:guid w:val="{66CC5DDB-51EF-410D-AE47-52BF83E65F5E}"/>
      </w:docPartPr>
      <w:docPartBody>
        <w:p w:rsidR="00876977" w:rsidRDefault="004928CD">
          <w:pPr>
            <w:pStyle w:val="6940118F1F73420BB19413F0D9298464"/>
          </w:pPr>
          <w:r w:rsidRPr="00642A06">
            <w:rPr>
              <w:noProof/>
              <w:lang w:bidi="es-ES"/>
            </w:rPr>
            <w:t>Encabezado de fila</w:t>
          </w:r>
        </w:p>
      </w:docPartBody>
    </w:docPart>
    <w:docPart>
      <w:docPartPr>
        <w:name w:val="8E622344A7F2470FA92F1D5622C2A841"/>
        <w:category>
          <w:name w:val="General"/>
          <w:gallery w:val="placeholder"/>
        </w:category>
        <w:types>
          <w:type w:val="bbPlcHdr"/>
        </w:types>
        <w:behaviors>
          <w:behavior w:val="content"/>
        </w:behaviors>
        <w:guid w:val="{BD15D08B-1F3D-4BB5-8519-8C44745F78AD}"/>
      </w:docPartPr>
      <w:docPartBody>
        <w:p w:rsidR="00876977" w:rsidRDefault="004928CD">
          <w:pPr>
            <w:pStyle w:val="8E622344A7F2470FA92F1D5622C2A841"/>
          </w:pPr>
          <w:r w:rsidRPr="00642A06">
            <w:rPr>
              <w:noProof/>
              <w:lang w:bidi="es-ES"/>
            </w:rPr>
            <w:t>123</w:t>
          </w:r>
        </w:p>
      </w:docPartBody>
    </w:docPart>
    <w:docPart>
      <w:docPartPr>
        <w:name w:val="B13EF3B636EB447B85C565215B1A0D5A"/>
        <w:category>
          <w:name w:val="General"/>
          <w:gallery w:val="placeholder"/>
        </w:category>
        <w:types>
          <w:type w:val="bbPlcHdr"/>
        </w:types>
        <w:behaviors>
          <w:behavior w:val="content"/>
        </w:behaviors>
        <w:guid w:val="{06FCD32C-AC45-4ABB-A140-1CEC05C15A06}"/>
      </w:docPartPr>
      <w:docPartBody>
        <w:p w:rsidR="00876977" w:rsidRDefault="004928CD">
          <w:pPr>
            <w:pStyle w:val="B13EF3B636EB447B85C565215B1A0D5A"/>
          </w:pPr>
          <w:r w:rsidRPr="00642A06">
            <w:rPr>
              <w:noProof/>
              <w:lang w:bidi="es-ES"/>
            </w:rPr>
            <w:t>123</w:t>
          </w:r>
        </w:p>
      </w:docPartBody>
    </w:docPart>
    <w:docPart>
      <w:docPartPr>
        <w:name w:val="9F4133A38763497F804A14415A74F7BE"/>
        <w:category>
          <w:name w:val="General"/>
          <w:gallery w:val="placeholder"/>
        </w:category>
        <w:types>
          <w:type w:val="bbPlcHdr"/>
        </w:types>
        <w:behaviors>
          <w:behavior w:val="content"/>
        </w:behaviors>
        <w:guid w:val="{AD7EC051-9441-4081-9200-C3E14A730A76}"/>
      </w:docPartPr>
      <w:docPartBody>
        <w:p w:rsidR="00876977" w:rsidRDefault="004928CD">
          <w:pPr>
            <w:pStyle w:val="9F4133A38763497F804A14415A74F7BE"/>
          </w:pPr>
          <w:r w:rsidRPr="00642A06">
            <w:rPr>
              <w:noProof/>
              <w:lang w:bidi="es-ES"/>
            </w:rPr>
            <w:t>123</w:t>
          </w:r>
        </w:p>
      </w:docPartBody>
    </w:docPart>
    <w:docPart>
      <w:docPartPr>
        <w:name w:val="156AC5355A364EFFADD070D80ABDE67F"/>
        <w:category>
          <w:name w:val="General"/>
          <w:gallery w:val="placeholder"/>
        </w:category>
        <w:types>
          <w:type w:val="bbPlcHdr"/>
        </w:types>
        <w:behaviors>
          <w:behavior w:val="content"/>
        </w:behaviors>
        <w:guid w:val="{B212988A-298B-4897-B423-8A7BE1E5E52B}"/>
      </w:docPartPr>
      <w:docPartBody>
        <w:p w:rsidR="00876977" w:rsidRDefault="004928CD">
          <w:pPr>
            <w:pStyle w:val="156AC5355A364EFFADD070D80ABDE67F"/>
          </w:pPr>
          <w:r w:rsidRPr="00642A06">
            <w:rPr>
              <w:noProof/>
              <w:lang w:bidi="es-ES"/>
            </w:rPr>
            <w:t>123</w:t>
          </w:r>
        </w:p>
      </w:docPartBody>
    </w:docPart>
    <w:docPart>
      <w:docPartPr>
        <w:name w:val="4DA342577A524231BBBE9326B3477C4B"/>
        <w:category>
          <w:name w:val="General"/>
          <w:gallery w:val="placeholder"/>
        </w:category>
        <w:types>
          <w:type w:val="bbPlcHdr"/>
        </w:types>
        <w:behaviors>
          <w:behavior w:val="content"/>
        </w:behaviors>
        <w:guid w:val="{A6521B05-EA17-4A6A-B8AC-97CE96A71CF3}"/>
      </w:docPartPr>
      <w:docPartBody>
        <w:p w:rsidR="00876977" w:rsidRDefault="004928CD">
          <w:pPr>
            <w:pStyle w:val="4DA342577A524231BBBE9326B3477C4B"/>
          </w:pPr>
          <w:r w:rsidRPr="00642A06">
            <w:rPr>
              <w:noProof/>
              <w:lang w:bidi="es-ES"/>
            </w:rPr>
            <w:t>Encabezado de fila</w:t>
          </w:r>
        </w:p>
      </w:docPartBody>
    </w:docPart>
    <w:docPart>
      <w:docPartPr>
        <w:name w:val="630753C4966441BA81E1557583EA4855"/>
        <w:category>
          <w:name w:val="General"/>
          <w:gallery w:val="placeholder"/>
        </w:category>
        <w:types>
          <w:type w:val="bbPlcHdr"/>
        </w:types>
        <w:behaviors>
          <w:behavior w:val="content"/>
        </w:behaviors>
        <w:guid w:val="{45227C68-1439-47E6-8D11-6ADD3804F548}"/>
      </w:docPartPr>
      <w:docPartBody>
        <w:p w:rsidR="00876977" w:rsidRDefault="004928CD">
          <w:pPr>
            <w:pStyle w:val="630753C4966441BA81E1557583EA4855"/>
          </w:pPr>
          <w:r w:rsidRPr="00642A06">
            <w:rPr>
              <w:noProof/>
              <w:lang w:bidi="es-ES"/>
            </w:rPr>
            <w:t>456</w:t>
          </w:r>
        </w:p>
      </w:docPartBody>
    </w:docPart>
    <w:docPart>
      <w:docPartPr>
        <w:name w:val="F087FFCD3E4D4C778CFB2DE39ABF74B8"/>
        <w:category>
          <w:name w:val="General"/>
          <w:gallery w:val="placeholder"/>
        </w:category>
        <w:types>
          <w:type w:val="bbPlcHdr"/>
        </w:types>
        <w:behaviors>
          <w:behavior w:val="content"/>
        </w:behaviors>
        <w:guid w:val="{CCE46C90-D608-4FB3-AD16-30368B9E8E9F}"/>
      </w:docPartPr>
      <w:docPartBody>
        <w:p w:rsidR="00876977" w:rsidRDefault="004928CD">
          <w:pPr>
            <w:pStyle w:val="F087FFCD3E4D4C778CFB2DE39ABF74B8"/>
          </w:pPr>
          <w:r w:rsidRPr="00642A06">
            <w:rPr>
              <w:noProof/>
              <w:lang w:bidi="es-ES"/>
            </w:rPr>
            <w:t>456</w:t>
          </w:r>
        </w:p>
      </w:docPartBody>
    </w:docPart>
    <w:docPart>
      <w:docPartPr>
        <w:name w:val="335B7CC4A3C3448EBAE3692F6347B14E"/>
        <w:category>
          <w:name w:val="General"/>
          <w:gallery w:val="placeholder"/>
        </w:category>
        <w:types>
          <w:type w:val="bbPlcHdr"/>
        </w:types>
        <w:behaviors>
          <w:behavior w:val="content"/>
        </w:behaviors>
        <w:guid w:val="{B5158E94-A02C-4EDE-BB16-C5C0ED731D04}"/>
      </w:docPartPr>
      <w:docPartBody>
        <w:p w:rsidR="00876977" w:rsidRDefault="004928CD">
          <w:pPr>
            <w:pStyle w:val="335B7CC4A3C3448EBAE3692F6347B14E"/>
          </w:pPr>
          <w:r w:rsidRPr="00642A06">
            <w:rPr>
              <w:noProof/>
              <w:lang w:bidi="es-ES"/>
            </w:rPr>
            <w:t>456</w:t>
          </w:r>
        </w:p>
      </w:docPartBody>
    </w:docPart>
    <w:docPart>
      <w:docPartPr>
        <w:name w:val="5EF51BAA9822453392D98262A4AB4C5D"/>
        <w:category>
          <w:name w:val="General"/>
          <w:gallery w:val="placeholder"/>
        </w:category>
        <w:types>
          <w:type w:val="bbPlcHdr"/>
        </w:types>
        <w:behaviors>
          <w:behavior w:val="content"/>
        </w:behaviors>
        <w:guid w:val="{3B2D2998-9A34-4884-8C5D-6FCA0CE5D029}"/>
      </w:docPartPr>
      <w:docPartBody>
        <w:p w:rsidR="00876977" w:rsidRDefault="004928CD">
          <w:pPr>
            <w:pStyle w:val="5EF51BAA9822453392D98262A4AB4C5D"/>
          </w:pPr>
          <w:r w:rsidRPr="00642A06">
            <w:rPr>
              <w:noProof/>
              <w:lang w:bidi="es-ES"/>
            </w:rPr>
            <w:t>456</w:t>
          </w:r>
        </w:p>
      </w:docPartBody>
    </w:docPart>
    <w:docPart>
      <w:docPartPr>
        <w:name w:val="04245709B89045DEACA47C11AFAF09AB"/>
        <w:category>
          <w:name w:val="General"/>
          <w:gallery w:val="placeholder"/>
        </w:category>
        <w:types>
          <w:type w:val="bbPlcHdr"/>
        </w:types>
        <w:behaviors>
          <w:behavior w:val="content"/>
        </w:behaviors>
        <w:guid w:val="{46AA9BB9-5057-4A27-BC92-87269EF5C90C}"/>
      </w:docPartPr>
      <w:docPartBody>
        <w:p w:rsidR="00876977" w:rsidRDefault="004928CD">
          <w:pPr>
            <w:pStyle w:val="04245709B89045DEACA47C11AFAF09AB"/>
          </w:pPr>
          <w:r w:rsidRPr="00642A06">
            <w:rPr>
              <w:noProof/>
              <w:lang w:bidi="es-ES"/>
            </w:rPr>
            <w:t>Encabezado de fila</w:t>
          </w:r>
        </w:p>
      </w:docPartBody>
    </w:docPart>
    <w:docPart>
      <w:docPartPr>
        <w:name w:val="F927090852CE4093A3D74F8A952795D1"/>
        <w:category>
          <w:name w:val="General"/>
          <w:gallery w:val="placeholder"/>
        </w:category>
        <w:types>
          <w:type w:val="bbPlcHdr"/>
        </w:types>
        <w:behaviors>
          <w:behavior w:val="content"/>
        </w:behaviors>
        <w:guid w:val="{3D105620-E359-4D3D-AC91-5C90341A5F5E}"/>
      </w:docPartPr>
      <w:docPartBody>
        <w:p w:rsidR="00876977" w:rsidRDefault="004928CD">
          <w:pPr>
            <w:pStyle w:val="F927090852CE4093A3D74F8A952795D1"/>
          </w:pPr>
          <w:r w:rsidRPr="00642A06">
            <w:rPr>
              <w:noProof/>
              <w:lang w:bidi="es-ES"/>
            </w:rPr>
            <w:t>789</w:t>
          </w:r>
        </w:p>
      </w:docPartBody>
    </w:docPart>
    <w:docPart>
      <w:docPartPr>
        <w:name w:val="DF777B317D214EF0B245AAD56F3E973D"/>
        <w:category>
          <w:name w:val="General"/>
          <w:gallery w:val="placeholder"/>
        </w:category>
        <w:types>
          <w:type w:val="bbPlcHdr"/>
        </w:types>
        <w:behaviors>
          <w:behavior w:val="content"/>
        </w:behaviors>
        <w:guid w:val="{BAF850FD-532E-48ED-89A0-0F7FAE391227}"/>
      </w:docPartPr>
      <w:docPartBody>
        <w:p w:rsidR="00876977" w:rsidRDefault="004928CD">
          <w:pPr>
            <w:pStyle w:val="DF777B317D214EF0B245AAD56F3E973D"/>
          </w:pPr>
          <w:r w:rsidRPr="00642A06">
            <w:rPr>
              <w:noProof/>
              <w:lang w:bidi="es-ES"/>
            </w:rPr>
            <w:t>789</w:t>
          </w:r>
        </w:p>
      </w:docPartBody>
    </w:docPart>
    <w:docPart>
      <w:docPartPr>
        <w:name w:val="103990D1B8414E6AA5D0D15630379FB0"/>
        <w:category>
          <w:name w:val="General"/>
          <w:gallery w:val="placeholder"/>
        </w:category>
        <w:types>
          <w:type w:val="bbPlcHdr"/>
        </w:types>
        <w:behaviors>
          <w:behavior w:val="content"/>
        </w:behaviors>
        <w:guid w:val="{389C0396-4329-437B-BD40-A451F34E37C4}"/>
      </w:docPartPr>
      <w:docPartBody>
        <w:p w:rsidR="00876977" w:rsidRDefault="004928CD">
          <w:pPr>
            <w:pStyle w:val="103990D1B8414E6AA5D0D15630379FB0"/>
          </w:pPr>
          <w:r w:rsidRPr="00642A06">
            <w:rPr>
              <w:noProof/>
              <w:lang w:bidi="es-ES"/>
            </w:rPr>
            <w:t>789</w:t>
          </w:r>
        </w:p>
      </w:docPartBody>
    </w:docPart>
    <w:docPart>
      <w:docPartPr>
        <w:name w:val="05CD52409C8344F1971FD358731FDCCC"/>
        <w:category>
          <w:name w:val="General"/>
          <w:gallery w:val="placeholder"/>
        </w:category>
        <w:types>
          <w:type w:val="bbPlcHdr"/>
        </w:types>
        <w:behaviors>
          <w:behavior w:val="content"/>
        </w:behaviors>
        <w:guid w:val="{64C3B153-21C7-49F6-913F-A163E9E8D028}"/>
      </w:docPartPr>
      <w:docPartBody>
        <w:p w:rsidR="00876977" w:rsidRDefault="004928CD">
          <w:pPr>
            <w:pStyle w:val="05CD52409C8344F1971FD358731FDCCC"/>
          </w:pPr>
          <w:r w:rsidRPr="00642A06">
            <w:rPr>
              <w:noProof/>
              <w:lang w:bidi="es-ES"/>
            </w:rPr>
            <w:t>789</w:t>
          </w:r>
        </w:p>
      </w:docPartBody>
    </w:docPart>
    <w:docPart>
      <w:docPartPr>
        <w:name w:val="2F64E9159B964F03B25890FC83DEA7BD"/>
        <w:category>
          <w:name w:val="General"/>
          <w:gallery w:val="placeholder"/>
        </w:category>
        <w:types>
          <w:type w:val="bbPlcHdr"/>
        </w:types>
        <w:behaviors>
          <w:behavior w:val="content"/>
        </w:behaviors>
        <w:guid w:val="{266CC793-A55C-4B2A-BD08-00C10690841D}"/>
      </w:docPartPr>
      <w:docPartBody>
        <w:p w:rsidR="00876977" w:rsidRDefault="004928CD">
          <w:pPr>
            <w:pStyle w:val="2F64E9159B964F03B25890FC83DEA7BD"/>
          </w:pPr>
          <w:r w:rsidRPr="00642A06">
            <w:rPr>
              <w:noProof/>
              <w:lang w:bidi="es-ES"/>
            </w:rPr>
            <w:t>[Coloque todas las tablas del artículo en una sección de tablas, después de las referencias (y, si corresponde, de las notas al pie). Use una página nueva para cada tabla e incluya un número de tabla y un título de tablapara cada una, como se muestra en esta página. Todo el texto explicativo aparece en una nota de tabla después de la tabla, como en esta. Use el estilo de tabla o ilustración, disponible en la galería de estilos de la pestaña Inicio, para agregar el espaciado entre la tabla y la nota Las tablas en el formato de APA pueden usar un interlineado de una línea o de 1,5 líneas. Incluya un título para cada fila o columna, incluso si el contenido parece obvio. Se configuró un estilo de tabla predeterminado para esta plantilla que cumple con las normas del estilo APA. Para insertar una tabla, en la pestaña Insertar, haga clic en Tabla.]</w:t>
          </w:r>
        </w:p>
      </w:docPartBody>
    </w:docPart>
    <w:docPart>
      <w:docPartPr>
        <w:name w:val="0B9D7195F84B4D59AD29B683DAFBC2DC"/>
        <w:category>
          <w:name w:val="General"/>
          <w:gallery w:val="placeholder"/>
        </w:category>
        <w:types>
          <w:type w:val="bbPlcHdr"/>
        </w:types>
        <w:behaviors>
          <w:behavior w:val="content"/>
        </w:behaviors>
        <w:guid w:val="{36DCC5B1-C98F-439B-B8DD-5C4CA40B47CB}"/>
      </w:docPartPr>
      <w:docPartBody>
        <w:p w:rsidR="00876977" w:rsidRDefault="004928CD">
          <w:pPr>
            <w:pStyle w:val="0B9D7195F84B4D59AD29B683DAFBC2DC"/>
          </w:pPr>
          <w:r w:rsidRPr="00642A06">
            <w:rPr>
              <w:noProof/>
              <w:lang w:bidi="es-ES"/>
            </w:rPr>
            <w:t>Título de ilustraciones</w:t>
          </w:r>
        </w:p>
      </w:docPartBody>
    </w:docPart>
    <w:docPart>
      <w:docPartPr>
        <w:name w:val="6E2533D0BA264A59B55C562C067E8C7F"/>
        <w:category>
          <w:name w:val="General"/>
          <w:gallery w:val="placeholder"/>
        </w:category>
        <w:types>
          <w:type w:val="bbPlcHdr"/>
        </w:types>
        <w:behaviors>
          <w:behavior w:val="content"/>
        </w:behaviors>
        <w:guid w:val="{CD452F27-4523-4171-B5FC-881BF61F7097}"/>
      </w:docPartPr>
      <w:docPartBody>
        <w:p w:rsidR="00876977" w:rsidRDefault="004928CD">
          <w:pPr>
            <w:pStyle w:val="6E2533D0BA264A59B55C562C067E8C7F"/>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CD"/>
    <w:rsid w:val="0014489B"/>
    <w:rsid w:val="003B72C8"/>
    <w:rsid w:val="004928CD"/>
    <w:rsid w:val="00876977"/>
    <w:rsid w:val="00AC7D1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0C9F8DAB18495F8FA7CE9AE6760162">
    <w:name w:val="F30C9F8DAB18495F8FA7CE9AE6760162"/>
  </w:style>
  <w:style w:type="paragraph" w:customStyle="1" w:styleId="37945788DCE84A079F1BFD4B98A3E1F4">
    <w:name w:val="37945788DCE84A079F1BFD4B98A3E1F4"/>
  </w:style>
  <w:style w:type="paragraph" w:customStyle="1" w:styleId="26FD8D03D7414A21B635C0DE4F4CA8B0">
    <w:name w:val="26FD8D03D7414A21B635C0DE4F4CA8B0"/>
  </w:style>
  <w:style w:type="paragraph" w:customStyle="1" w:styleId="91FCB7EDB3DD4D448A81E17FF3BC297D">
    <w:name w:val="91FCB7EDB3DD4D448A81E17FF3BC297D"/>
  </w:style>
  <w:style w:type="paragraph" w:customStyle="1" w:styleId="CA006CDCA7444E7C9D984886A1E5A009">
    <w:name w:val="CA006CDCA7444E7C9D984886A1E5A009"/>
  </w:style>
  <w:style w:type="paragraph" w:customStyle="1" w:styleId="8EEE58312E294FCCA6E1072954C0045B">
    <w:name w:val="8EEE58312E294FCCA6E1072954C0045B"/>
  </w:style>
  <w:style w:type="character" w:styleId="nfasis">
    <w:name w:val="Emphasis"/>
    <w:basedOn w:val="Fuentedeprrafopredeter"/>
    <w:uiPriority w:val="4"/>
    <w:unhideWhenUsed/>
    <w:qFormat/>
    <w:rPr>
      <w:rFonts w:asciiTheme="minorHAnsi" w:hAnsiTheme="minorHAnsi"/>
      <w:i/>
      <w:iCs/>
      <w:sz w:val="24"/>
    </w:rPr>
  </w:style>
  <w:style w:type="paragraph" w:customStyle="1" w:styleId="FE9C94115A2B495EB81D476E2781BC4E">
    <w:name w:val="FE9C94115A2B495EB81D476E2781BC4E"/>
  </w:style>
  <w:style w:type="paragraph" w:customStyle="1" w:styleId="A768289FFBB94A6A8E8D10AFA05D0850">
    <w:name w:val="A768289FFBB94A6A8E8D10AFA05D0850"/>
  </w:style>
  <w:style w:type="paragraph" w:customStyle="1" w:styleId="1946284B93F445F68A9D6ADC8F837E9D">
    <w:name w:val="1946284B93F445F68A9D6ADC8F837E9D"/>
  </w:style>
  <w:style w:type="paragraph" w:customStyle="1" w:styleId="068B1CD7D7DC4D948898E63DA3054FC0">
    <w:name w:val="068B1CD7D7DC4D948898E63DA3054FC0"/>
  </w:style>
  <w:style w:type="paragraph" w:customStyle="1" w:styleId="91CACB9A431B463C9C277AF5ACABA051">
    <w:name w:val="91CACB9A431B463C9C277AF5ACABA051"/>
  </w:style>
  <w:style w:type="paragraph" w:customStyle="1" w:styleId="CCFAE4CFBD5C4520A02014B52D6633B4">
    <w:name w:val="CCFAE4CFBD5C4520A02014B52D6633B4"/>
  </w:style>
  <w:style w:type="paragraph" w:customStyle="1" w:styleId="B0FD066AAC124A6DBF15A723D531758B">
    <w:name w:val="B0FD066AAC124A6DBF15A723D531758B"/>
  </w:style>
  <w:style w:type="paragraph" w:customStyle="1" w:styleId="C0D1CBEEF02443D8B0DA104082B589E4">
    <w:name w:val="C0D1CBEEF02443D8B0DA104082B589E4"/>
  </w:style>
  <w:style w:type="paragraph" w:customStyle="1" w:styleId="CC24C9B2FA7D42428AFC7CA7876CA773">
    <w:name w:val="CC24C9B2FA7D42428AFC7CA7876CA773"/>
  </w:style>
  <w:style w:type="paragraph" w:customStyle="1" w:styleId="1BC61CB720CD4AA3B36B937CD509DED7">
    <w:name w:val="1BC61CB720CD4AA3B36B937CD509DED7"/>
  </w:style>
  <w:style w:type="paragraph" w:customStyle="1" w:styleId="A01DFB5418984D44A65B33484A61BFB1">
    <w:name w:val="A01DFB5418984D44A65B33484A61BFB1"/>
  </w:style>
  <w:style w:type="paragraph" w:customStyle="1" w:styleId="C9E6868AC233446C9934F421B6EB2236">
    <w:name w:val="C9E6868AC233446C9934F421B6EB2236"/>
  </w:style>
  <w:style w:type="paragraph" w:customStyle="1" w:styleId="6D0FBC146F1D452DB624CC4FC1431AE3">
    <w:name w:val="6D0FBC146F1D452DB624CC4FC1431AE3"/>
  </w:style>
  <w:style w:type="paragraph" w:customStyle="1" w:styleId="B9ACD2096F344C70BA77EDB9B485AA7E">
    <w:name w:val="B9ACD2096F344C70BA77EDB9B485AA7E"/>
  </w:style>
  <w:style w:type="paragraph" w:customStyle="1" w:styleId="38AA80229A544A208871C226D266AB15">
    <w:name w:val="38AA80229A544A208871C226D266AB15"/>
  </w:style>
  <w:style w:type="paragraph" w:customStyle="1" w:styleId="3223FC9944444143AD74E36D6292626D">
    <w:name w:val="3223FC9944444143AD74E36D6292626D"/>
  </w:style>
  <w:style w:type="paragraph" w:customStyle="1" w:styleId="CB24CBAD8AC1465EBDDE86B09679B328">
    <w:name w:val="CB24CBAD8AC1465EBDDE86B09679B328"/>
  </w:style>
  <w:style w:type="paragraph" w:customStyle="1" w:styleId="B328F37BEC7A4434ABF6976B00ADEBDB">
    <w:name w:val="B328F37BEC7A4434ABF6976B00ADEBDB"/>
  </w:style>
  <w:style w:type="paragraph" w:customStyle="1" w:styleId="A5105555B7BF439EA6C3F40D48892377">
    <w:name w:val="A5105555B7BF439EA6C3F40D48892377"/>
  </w:style>
  <w:style w:type="paragraph" w:customStyle="1" w:styleId="940B7472A3304E34AA9B6110943ECF87">
    <w:name w:val="940B7472A3304E34AA9B6110943ECF87"/>
  </w:style>
  <w:style w:type="paragraph" w:customStyle="1" w:styleId="17ACF99449764D1ABFAB21D97B41E4DC">
    <w:name w:val="17ACF99449764D1ABFAB21D97B41E4DC"/>
  </w:style>
  <w:style w:type="paragraph" w:customStyle="1" w:styleId="CB4D3599B1764E408598E6D9CCE72EE2">
    <w:name w:val="CB4D3599B1764E408598E6D9CCE72EE2"/>
  </w:style>
  <w:style w:type="paragraph" w:customStyle="1" w:styleId="26A9EF912AD84A86B1C0693890BAE39F">
    <w:name w:val="26A9EF912AD84A86B1C0693890BAE39F"/>
  </w:style>
  <w:style w:type="paragraph" w:customStyle="1" w:styleId="859D88A1CBB14C088C2C752085F742F9">
    <w:name w:val="859D88A1CBB14C088C2C752085F742F9"/>
  </w:style>
  <w:style w:type="paragraph" w:customStyle="1" w:styleId="EEFB1CE600304267B9F2D6CEA985AD2D">
    <w:name w:val="EEFB1CE600304267B9F2D6CEA985AD2D"/>
  </w:style>
  <w:style w:type="paragraph" w:customStyle="1" w:styleId="32083D18CE6643E3963F1E555531A6DD">
    <w:name w:val="32083D18CE6643E3963F1E555531A6DD"/>
  </w:style>
  <w:style w:type="paragraph" w:customStyle="1" w:styleId="97A104813FF1460A91FF37509790B26C">
    <w:name w:val="97A104813FF1460A91FF37509790B26C"/>
  </w:style>
  <w:style w:type="paragraph" w:customStyle="1" w:styleId="E5CC503D380C4786A49B80153C652845">
    <w:name w:val="E5CC503D380C4786A49B80153C652845"/>
  </w:style>
  <w:style w:type="paragraph" w:customStyle="1" w:styleId="6210BCCC92D4462A8B6B46ACB6501D7A">
    <w:name w:val="6210BCCC92D4462A8B6B46ACB6501D7A"/>
  </w:style>
  <w:style w:type="paragraph" w:customStyle="1" w:styleId="B276AD221DC645A7A03110CFCE51B0B3">
    <w:name w:val="B276AD221DC645A7A03110CFCE51B0B3"/>
  </w:style>
  <w:style w:type="paragraph" w:customStyle="1" w:styleId="4F9E5C86983547CB8F16F5FCEF12AA8F">
    <w:name w:val="4F9E5C86983547CB8F16F5FCEF12AA8F"/>
  </w:style>
  <w:style w:type="paragraph" w:customStyle="1" w:styleId="C134646A3EC447648C7ED35D37B75A01">
    <w:name w:val="C134646A3EC447648C7ED35D37B75A01"/>
  </w:style>
  <w:style w:type="paragraph" w:customStyle="1" w:styleId="87B72B3297D54C71813B4EF385EBAFE4">
    <w:name w:val="87B72B3297D54C71813B4EF385EBAFE4"/>
  </w:style>
  <w:style w:type="paragraph" w:customStyle="1" w:styleId="14BB093F069348F7A003D23843C82669">
    <w:name w:val="14BB093F069348F7A003D23843C82669"/>
  </w:style>
  <w:style w:type="paragraph" w:customStyle="1" w:styleId="667B0E9FFFA54B83AF8633E0E29FE38A">
    <w:name w:val="667B0E9FFFA54B83AF8633E0E29FE38A"/>
  </w:style>
  <w:style w:type="paragraph" w:customStyle="1" w:styleId="BBF813332EB6494D8B367EFE555BF786">
    <w:name w:val="BBF813332EB6494D8B367EFE555BF786"/>
  </w:style>
  <w:style w:type="paragraph" w:customStyle="1" w:styleId="5D7CAB129E2D4A25BD150F9F9CD78543">
    <w:name w:val="5D7CAB129E2D4A25BD150F9F9CD78543"/>
  </w:style>
  <w:style w:type="paragraph" w:customStyle="1" w:styleId="3465BA0CD4034ADDB1BB615C935D1EE5">
    <w:name w:val="3465BA0CD4034ADDB1BB615C935D1EE5"/>
  </w:style>
  <w:style w:type="paragraph" w:customStyle="1" w:styleId="D761CD4DDDD14841936686E6EE1FCBC6">
    <w:name w:val="D761CD4DDDD14841936686E6EE1FCBC6"/>
  </w:style>
  <w:style w:type="paragraph" w:customStyle="1" w:styleId="6940118F1F73420BB19413F0D9298464">
    <w:name w:val="6940118F1F73420BB19413F0D9298464"/>
  </w:style>
  <w:style w:type="paragraph" w:customStyle="1" w:styleId="8E622344A7F2470FA92F1D5622C2A841">
    <w:name w:val="8E622344A7F2470FA92F1D5622C2A841"/>
  </w:style>
  <w:style w:type="paragraph" w:customStyle="1" w:styleId="B13EF3B636EB447B85C565215B1A0D5A">
    <w:name w:val="B13EF3B636EB447B85C565215B1A0D5A"/>
  </w:style>
  <w:style w:type="paragraph" w:customStyle="1" w:styleId="9F4133A38763497F804A14415A74F7BE">
    <w:name w:val="9F4133A38763497F804A14415A74F7BE"/>
  </w:style>
  <w:style w:type="paragraph" w:customStyle="1" w:styleId="156AC5355A364EFFADD070D80ABDE67F">
    <w:name w:val="156AC5355A364EFFADD070D80ABDE67F"/>
  </w:style>
  <w:style w:type="paragraph" w:customStyle="1" w:styleId="4DA342577A524231BBBE9326B3477C4B">
    <w:name w:val="4DA342577A524231BBBE9326B3477C4B"/>
  </w:style>
  <w:style w:type="paragraph" w:customStyle="1" w:styleId="630753C4966441BA81E1557583EA4855">
    <w:name w:val="630753C4966441BA81E1557583EA4855"/>
  </w:style>
  <w:style w:type="paragraph" w:customStyle="1" w:styleId="F087FFCD3E4D4C778CFB2DE39ABF74B8">
    <w:name w:val="F087FFCD3E4D4C778CFB2DE39ABF74B8"/>
  </w:style>
  <w:style w:type="paragraph" w:customStyle="1" w:styleId="335B7CC4A3C3448EBAE3692F6347B14E">
    <w:name w:val="335B7CC4A3C3448EBAE3692F6347B14E"/>
  </w:style>
  <w:style w:type="paragraph" w:customStyle="1" w:styleId="5EF51BAA9822453392D98262A4AB4C5D">
    <w:name w:val="5EF51BAA9822453392D98262A4AB4C5D"/>
  </w:style>
  <w:style w:type="paragraph" w:customStyle="1" w:styleId="04245709B89045DEACA47C11AFAF09AB">
    <w:name w:val="04245709B89045DEACA47C11AFAF09AB"/>
  </w:style>
  <w:style w:type="paragraph" w:customStyle="1" w:styleId="F927090852CE4093A3D74F8A952795D1">
    <w:name w:val="F927090852CE4093A3D74F8A952795D1"/>
  </w:style>
  <w:style w:type="paragraph" w:customStyle="1" w:styleId="DF777B317D214EF0B245AAD56F3E973D">
    <w:name w:val="DF777B317D214EF0B245AAD56F3E973D"/>
  </w:style>
  <w:style w:type="paragraph" w:customStyle="1" w:styleId="103990D1B8414E6AA5D0D15630379FB0">
    <w:name w:val="103990D1B8414E6AA5D0D15630379FB0"/>
  </w:style>
  <w:style w:type="paragraph" w:customStyle="1" w:styleId="05CD52409C8344F1971FD358731FDCCC">
    <w:name w:val="05CD52409C8344F1971FD358731FDCCC"/>
  </w:style>
  <w:style w:type="paragraph" w:customStyle="1" w:styleId="2F64E9159B964F03B25890FC83DEA7BD">
    <w:name w:val="2F64E9159B964F03B25890FC83DEA7BD"/>
  </w:style>
  <w:style w:type="paragraph" w:customStyle="1" w:styleId="0B9D7195F84B4D59AD29B683DAFBC2DC">
    <w:name w:val="0B9D7195F84B4D59AD29B683DAFBC2DC"/>
  </w:style>
  <w:style w:type="paragraph" w:customStyle="1" w:styleId="6E2533D0BA264A59B55C562C067E8C7F">
    <w:name w:val="6E2533D0BA264A59B55C562C067E8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Implementacion de un CDM para la Empresa Tatoo Adventure Gear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{7C6C7047-1A93-42F3-B8DD-CAFE353CD106}</b:Guid>
    <b:Title>Título del artículo</b:Title>
    <b:Year>Año</b:Year>
    <b:JournalName>Título del diario</b:JournalName>
    <b:Pages>Páginas desde - hasta</b:Pages>
    <b:Author>
      <b:Author>
        <b:NameList>
          <b:Person>
            <b:Last>Apellidos</b:Last>
            <b:First>nombre,</b:First>
            <b:Middle>segundo nombre</b:Middle>
          </b:Person>
        </b:NameList>
      </b:Author>
    </b:Author>
    <b:RefOrder>1</b:RefOrder>
  </b:Source>
  <b:Source>
    <b:Tag>Last</b:Tag>
    <b:SourceType>Book</b:SourceType>
    <b:Guid>{1B3A3F10-31D4-4B30-9A61-008FB2C6139A}</b:Guid>
    <b:Title>Título del libro</b:Title>
    <b:Year>Año</b:Year>
    <b:City>Nombre de la ciudad</b:City>
    <b:Publisher>Nombre del editor</b:Publisher>
    <b:Author>
      <b:Author>
        <b:NameList>
          <b:Person>
            <b:Last>Apellidos</b:Last>
            <b:First>nombre,</b:First>
            <b:Middle>segundo nombre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7711C-0075-4726-B221-5A245AD8B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 edición).dotx</Template>
  <TotalTime>400</TotalTime>
  <Pages>7</Pages>
  <Words>646</Words>
  <Characters>3687</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de un procedimiento de diagnostico continuo y mitigacion de riesgos para la Empresa Tatoo Adventure Gear.</dc:title>
  <dc:subject/>
  <dc:creator>wcadena</dc:creator>
  <cp:keywords/>
  <dc:description/>
  <cp:lastModifiedBy>wagner cadena</cp:lastModifiedBy>
  <cp:revision>10</cp:revision>
  <dcterms:created xsi:type="dcterms:W3CDTF">2019-10-20T14:14:00Z</dcterms:created>
  <dcterms:modified xsi:type="dcterms:W3CDTF">2019-10-31T04:15:00Z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1007824b-bb40-3c02-a515-8e18adffcb36</vt:lpwstr>
  </property>
</Properties>
</file>